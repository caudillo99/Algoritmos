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986F4" w14:textId="77777777" w:rsidR="00D91195" w:rsidRDefault="007F05D3" w:rsidP="00D91195">
      <w:pPr>
        <w:jc w:val="both"/>
        <w:rPr>
          <w:rFonts w:asciiTheme="majorHAnsi" w:hAnsiTheme="majorHAnsi" w:cstheme="majorHAnsi"/>
          <w:b/>
          <w:sz w:val="48"/>
        </w:rPr>
      </w:pPr>
      <w:r w:rsidRPr="00D91195">
        <w:rPr>
          <w:rFonts w:asciiTheme="majorHAnsi" w:hAnsiTheme="majorHAnsi" w:cstheme="majorHAnsi"/>
          <w:noProof/>
          <w:sz w:val="32"/>
        </w:rPr>
        <w:drawing>
          <wp:anchor distT="0" distB="0" distL="114300" distR="114300" simplePos="0" relativeHeight="251658240" behindDoc="0" locked="0" layoutInCell="1" allowOverlap="1" wp14:anchorId="3C24B0E8" wp14:editId="66A37D42">
            <wp:simplePos x="0" y="0"/>
            <wp:positionH relativeFrom="margin">
              <wp:align>center</wp:align>
            </wp:positionH>
            <wp:positionV relativeFrom="paragraph">
              <wp:posOffset>850900</wp:posOffset>
            </wp:positionV>
            <wp:extent cx="1828800" cy="2495550"/>
            <wp:effectExtent l="0" t="0" r="0" b="0"/>
            <wp:wrapTopAndBottom/>
            <wp:docPr id="1" name="Picture 1" descr="Image result for uab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abc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1195" w:rsidRPr="00D91195">
        <w:rPr>
          <w:rFonts w:asciiTheme="majorHAnsi" w:hAnsiTheme="majorHAnsi" w:cstheme="majorHAnsi"/>
          <w:b/>
          <w:sz w:val="48"/>
        </w:rPr>
        <w:t>UNIVERSIDAD AUTONOMA DE BAJA CALIFORNIA</w:t>
      </w:r>
    </w:p>
    <w:p w14:paraId="7FFB3BFE" w14:textId="77777777" w:rsidR="007F05D3" w:rsidRPr="007F05D3" w:rsidRDefault="007F05D3" w:rsidP="00D91195">
      <w:pPr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FACULTAD DE CIENCIAS QUIMICAS EN INGENIERIA</w:t>
      </w:r>
    </w:p>
    <w:p w14:paraId="64397B21" w14:textId="77777777" w:rsidR="008D3351" w:rsidRPr="00D91195" w:rsidRDefault="008D3351" w:rsidP="00D91195">
      <w:pPr>
        <w:ind w:left="1440" w:hanging="1440"/>
        <w:jc w:val="center"/>
        <w:rPr>
          <w:sz w:val="24"/>
        </w:rPr>
      </w:pPr>
    </w:p>
    <w:p w14:paraId="0C358492" w14:textId="77777777" w:rsidR="00D91195" w:rsidRPr="007F05D3" w:rsidRDefault="007F05D3" w:rsidP="00D91195">
      <w:pPr>
        <w:spacing w:line="360" w:lineRule="auto"/>
        <w:ind w:left="1440" w:hanging="1440"/>
        <w:jc w:val="center"/>
        <w:rPr>
          <w:rFonts w:cstheme="minorHAnsi"/>
          <w:b/>
          <w:sz w:val="44"/>
        </w:rPr>
      </w:pPr>
      <w:r w:rsidRPr="007F05D3">
        <w:rPr>
          <w:rFonts w:cstheme="minorHAnsi"/>
          <w:b/>
          <w:sz w:val="44"/>
        </w:rPr>
        <w:t>Algoritmos y estructura de datos</w:t>
      </w:r>
    </w:p>
    <w:p w14:paraId="7C2B97DF" w14:textId="77777777" w:rsidR="007F05D3" w:rsidRDefault="007F05D3" w:rsidP="00D91195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 w:rsidRPr="007F05D3">
        <w:rPr>
          <w:rFonts w:cstheme="minorHAnsi"/>
          <w:sz w:val="44"/>
        </w:rPr>
        <w:t>Practica 6. Pilas estáticas</w:t>
      </w:r>
      <w:r>
        <w:rPr>
          <w:rFonts w:cstheme="minorHAnsi"/>
          <w:sz w:val="36"/>
        </w:rPr>
        <w:t xml:space="preserve"> </w:t>
      </w:r>
    </w:p>
    <w:p w14:paraId="2F6E471D" w14:textId="77777777" w:rsidR="00D91195" w:rsidRPr="00D91195" w:rsidRDefault="00B8531D" w:rsidP="00D91195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 w:rsidRPr="00471FC3">
        <w:rPr>
          <w:rFonts w:cstheme="minorHAnsi"/>
          <w:b/>
          <w:sz w:val="36"/>
        </w:rPr>
        <w:t>Alumno:</w:t>
      </w:r>
      <w:r>
        <w:rPr>
          <w:rFonts w:cstheme="minorHAnsi"/>
          <w:sz w:val="36"/>
        </w:rPr>
        <w:t xml:space="preserve"> Caudillo Sánchez Diego</w:t>
      </w:r>
    </w:p>
    <w:p w14:paraId="34AAFC2D" w14:textId="77777777" w:rsidR="00D91195" w:rsidRPr="00D91195" w:rsidRDefault="00B8531D" w:rsidP="00D91195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 w:rsidRPr="00471FC3">
        <w:rPr>
          <w:rFonts w:cstheme="minorHAnsi"/>
          <w:b/>
          <w:sz w:val="36"/>
        </w:rPr>
        <w:t>Matricula</w:t>
      </w:r>
      <w:r w:rsidR="00D91195" w:rsidRPr="00D91195">
        <w:rPr>
          <w:rFonts w:cstheme="minorHAnsi"/>
          <w:sz w:val="36"/>
        </w:rPr>
        <w:t>: 1249199</w:t>
      </w:r>
    </w:p>
    <w:p w14:paraId="1E991F9E" w14:textId="77777777" w:rsidR="00D91195" w:rsidRPr="00D91195" w:rsidRDefault="00D91195" w:rsidP="00D91195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 w:rsidRPr="00471FC3">
        <w:rPr>
          <w:rFonts w:cstheme="minorHAnsi"/>
          <w:b/>
          <w:sz w:val="36"/>
        </w:rPr>
        <w:t>G</w:t>
      </w:r>
      <w:r w:rsidR="00B8531D" w:rsidRPr="00471FC3">
        <w:rPr>
          <w:rFonts w:cstheme="minorHAnsi"/>
          <w:b/>
          <w:sz w:val="36"/>
        </w:rPr>
        <w:t>rupo</w:t>
      </w:r>
      <w:r w:rsidRPr="00471FC3">
        <w:rPr>
          <w:rFonts w:cstheme="minorHAnsi"/>
          <w:b/>
          <w:sz w:val="36"/>
        </w:rPr>
        <w:t>:</w:t>
      </w:r>
      <w:r w:rsidR="00B8531D">
        <w:rPr>
          <w:rFonts w:cstheme="minorHAnsi"/>
          <w:sz w:val="36"/>
        </w:rPr>
        <w:t xml:space="preserve"> 551</w:t>
      </w:r>
      <w:r w:rsidRPr="00D91195">
        <w:rPr>
          <w:rFonts w:cstheme="minorHAnsi"/>
          <w:sz w:val="36"/>
        </w:rPr>
        <w:t xml:space="preserve"> </w:t>
      </w:r>
    </w:p>
    <w:p w14:paraId="735EBEFF" w14:textId="77777777" w:rsidR="00D91195" w:rsidRPr="00D91195" w:rsidRDefault="00B8531D" w:rsidP="00D91195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 w:rsidRPr="00471FC3">
        <w:rPr>
          <w:rFonts w:cstheme="minorHAnsi"/>
          <w:b/>
          <w:sz w:val="36"/>
        </w:rPr>
        <w:t>Docente:</w:t>
      </w:r>
      <w:r>
        <w:rPr>
          <w:rFonts w:cstheme="minorHAnsi"/>
          <w:sz w:val="36"/>
        </w:rPr>
        <w:t xml:space="preserve"> </w:t>
      </w:r>
      <w:r w:rsidR="007F05D3">
        <w:rPr>
          <w:rFonts w:cstheme="minorHAnsi"/>
          <w:sz w:val="36"/>
        </w:rPr>
        <w:t>Alma Leticia Palacio Guerrero</w:t>
      </w:r>
    </w:p>
    <w:p w14:paraId="14D22B3C" w14:textId="77777777" w:rsidR="00D36920" w:rsidRDefault="00B8531D" w:rsidP="00D91195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 w:rsidRPr="00471FC3">
        <w:rPr>
          <w:rFonts w:cstheme="minorHAnsi"/>
          <w:b/>
          <w:sz w:val="36"/>
        </w:rPr>
        <w:t>Fecha de entrega:</w:t>
      </w:r>
      <w:r w:rsidR="00D91195" w:rsidRPr="00D91195">
        <w:rPr>
          <w:rFonts w:cstheme="minorHAnsi"/>
          <w:sz w:val="36"/>
        </w:rPr>
        <w:t xml:space="preserve"> </w:t>
      </w:r>
      <w:r w:rsidR="007F05D3">
        <w:rPr>
          <w:rFonts w:cstheme="minorHAnsi"/>
          <w:sz w:val="36"/>
        </w:rPr>
        <w:t>05/Abril/2019</w:t>
      </w:r>
    </w:p>
    <w:p w14:paraId="5DD1542B" w14:textId="77777777" w:rsidR="00D36920" w:rsidRDefault="00D36920">
      <w:pPr>
        <w:rPr>
          <w:rFonts w:cstheme="minorHAnsi"/>
          <w:sz w:val="36"/>
        </w:rPr>
      </w:pPr>
      <w:r>
        <w:rPr>
          <w:rFonts w:cstheme="minorHAnsi"/>
          <w:sz w:val="36"/>
        </w:rPr>
        <w:br w:type="page"/>
      </w:r>
    </w:p>
    <w:p w14:paraId="4296D860" w14:textId="2CF5551D" w:rsidR="00D36920" w:rsidRDefault="00D36920" w:rsidP="00D3692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</w:rPr>
      </w:pPr>
      <w:r w:rsidRPr="00D36920">
        <w:rPr>
          <w:rFonts w:ascii="Times New Roman" w:hAnsi="Times New Roman" w:cs="Times New Roman"/>
          <w:b/>
          <w:bCs/>
          <w:sz w:val="24"/>
        </w:rPr>
        <w:lastRenderedPageBreak/>
        <w:t>Introducción</w:t>
      </w:r>
    </w:p>
    <w:p w14:paraId="528679CF" w14:textId="77777777" w:rsidR="00D36920" w:rsidRPr="00994C73" w:rsidRDefault="00D36920" w:rsidP="00D36920">
      <w:pPr>
        <w:jc w:val="both"/>
        <w:rPr>
          <w:rFonts w:ascii="Times New Roman" w:hAnsi="Times New Roman" w:cs="Times New Roman"/>
          <w:sz w:val="24"/>
        </w:rPr>
      </w:pPr>
      <w:r w:rsidRPr="00994C73">
        <w:rPr>
          <w:rFonts w:ascii="Times New Roman" w:hAnsi="Times New Roman" w:cs="Times New Roman"/>
          <w:sz w:val="24"/>
        </w:rPr>
        <w:t>Las pilas son un Tipo de Dato Abstracto (TAD) que sirven como una colección de elementos, con dos funciones principales:</w:t>
      </w:r>
    </w:p>
    <w:p w14:paraId="0BFBD8D6" w14:textId="77777777" w:rsidR="00D36920" w:rsidRPr="00994C73" w:rsidRDefault="00D36920" w:rsidP="00D369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994C73">
        <w:rPr>
          <w:rFonts w:ascii="Times New Roman" w:hAnsi="Times New Roman" w:cs="Times New Roman"/>
          <w:sz w:val="24"/>
        </w:rPr>
        <w:t>Push: agrega un elemento a la colección de datos.</w:t>
      </w:r>
    </w:p>
    <w:p w14:paraId="57BA4D07" w14:textId="77777777" w:rsidR="00D36920" w:rsidRPr="00994C73" w:rsidRDefault="00D36920" w:rsidP="00D369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994C73">
        <w:rPr>
          <w:rFonts w:ascii="Times New Roman" w:hAnsi="Times New Roman" w:cs="Times New Roman"/>
          <w:sz w:val="24"/>
        </w:rPr>
        <w:t>Pop: remueve el dato que haya ingresado recientemente.</w:t>
      </w:r>
    </w:p>
    <w:p w14:paraId="2129E3BB" w14:textId="770701C5" w:rsidR="00D36920" w:rsidRPr="00994C73" w:rsidRDefault="00D36920" w:rsidP="00D36920">
      <w:pPr>
        <w:jc w:val="both"/>
        <w:rPr>
          <w:rFonts w:ascii="Times New Roman" w:hAnsi="Times New Roman" w:cs="Times New Roman"/>
          <w:sz w:val="24"/>
        </w:rPr>
      </w:pPr>
      <w:r w:rsidRPr="00994C73">
        <w:rPr>
          <w:rFonts w:ascii="Times New Roman" w:hAnsi="Times New Roman" w:cs="Times New Roman"/>
          <w:sz w:val="24"/>
        </w:rPr>
        <w:t xml:space="preserve">El orden en el cual los elementos salen de una pila, recibe el nombre de LIFO (Last In First Out), que se refiere al </w:t>
      </w:r>
      <w:r w:rsidRPr="00994C73">
        <w:rPr>
          <w:rFonts w:ascii="Times New Roman" w:hAnsi="Times New Roman" w:cs="Times New Roman"/>
          <w:sz w:val="24"/>
        </w:rPr>
        <w:t>último</w:t>
      </w:r>
      <w:r w:rsidRPr="00994C73">
        <w:rPr>
          <w:rFonts w:ascii="Times New Roman" w:hAnsi="Times New Roman" w:cs="Times New Roman"/>
          <w:sz w:val="24"/>
        </w:rPr>
        <w:t xml:space="preserve"> elemento que entra será el primero en salir. </w:t>
      </w:r>
    </w:p>
    <w:p w14:paraId="5ACF01D7" w14:textId="5A14E71B" w:rsidR="00D36920" w:rsidRPr="00994C73" w:rsidRDefault="00D36920" w:rsidP="00D36920">
      <w:pPr>
        <w:jc w:val="both"/>
        <w:rPr>
          <w:rFonts w:ascii="Times New Roman" w:hAnsi="Times New Roman" w:cs="Times New Roman"/>
          <w:sz w:val="24"/>
        </w:rPr>
      </w:pPr>
      <w:r w:rsidRPr="00994C73">
        <w:rPr>
          <w:rFonts w:ascii="Times New Roman" w:hAnsi="Times New Roman" w:cs="Times New Roman"/>
          <w:sz w:val="24"/>
        </w:rPr>
        <w:t xml:space="preserve">Si consideramos a la pila como una estructura de datos linear o más abstracto, una colección secuencial, la operación de </w:t>
      </w:r>
      <w:r w:rsidRPr="00994C73">
        <w:rPr>
          <w:rFonts w:ascii="Times New Roman" w:hAnsi="Times New Roman" w:cs="Times New Roman"/>
          <w:i/>
          <w:sz w:val="24"/>
        </w:rPr>
        <w:t>push</w:t>
      </w:r>
      <w:r w:rsidRPr="00994C73">
        <w:rPr>
          <w:rFonts w:ascii="Times New Roman" w:hAnsi="Times New Roman" w:cs="Times New Roman"/>
          <w:sz w:val="24"/>
        </w:rPr>
        <w:t xml:space="preserve"> y </w:t>
      </w:r>
      <w:r w:rsidRPr="00994C73">
        <w:rPr>
          <w:rFonts w:ascii="Times New Roman" w:hAnsi="Times New Roman" w:cs="Times New Roman"/>
          <w:i/>
          <w:sz w:val="24"/>
        </w:rPr>
        <w:t>pop</w:t>
      </w:r>
      <w:r w:rsidRPr="00994C73">
        <w:rPr>
          <w:rFonts w:ascii="Times New Roman" w:hAnsi="Times New Roman" w:cs="Times New Roman"/>
          <w:sz w:val="24"/>
        </w:rPr>
        <w:t xml:space="preserve"> solo ocurren en un extremo de la estructura, a la cual se refiere como el </w:t>
      </w:r>
      <w:r w:rsidRPr="00994C73">
        <w:rPr>
          <w:rFonts w:ascii="Times New Roman" w:hAnsi="Times New Roman" w:cs="Times New Roman"/>
          <w:i/>
          <w:sz w:val="24"/>
        </w:rPr>
        <w:t xml:space="preserve">tope de pila. </w:t>
      </w:r>
      <w:r w:rsidRPr="00994C73">
        <w:rPr>
          <w:rFonts w:ascii="Times New Roman" w:hAnsi="Times New Roman" w:cs="Times New Roman"/>
          <w:sz w:val="24"/>
        </w:rPr>
        <w:t xml:space="preserve">Esto hace posible implementar una pila como una simple lista enlazada y un apuntador al tope de pila. Una pila puede ser implementada para obtener una capacidad encerrada. Si la pila </w:t>
      </w:r>
      <w:r w:rsidRPr="00994C73">
        <w:rPr>
          <w:rFonts w:ascii="Times New Roman" w:hAnsi="Times New Roman" w:cs="Times New Roman"/>
          <w:sz w:val="24"/>
        </w:rPr>
        <w:t>está</w:t>
      </w:r>
      <w:r w:rsidRPr="00994C73">
        <w:rPr>
          <w:rFonts w:ascii="Times New Roman" w:hAnsi="Times New Roman" w:cs="Times New Roman"/>
          <w:sz w:val="24"/>
        </w:rPr>
        <w:t xml:space="preserve"> llena y ya no contiene espacio suficiente para que a una entidad se le haga un push (insertar dato a la pila), a la pila se le considera en un estado de </w:t>
      </w:r>
      <w:r w:rsidRPr="00994C73">
        <w:rPr>
          <w:rFonts w:ascii="Times New Roman" w:hAnsi="Times New Roman" w:cs="Times New Roman"/>
          <w:i/>
          <w:sz w:val="24"/>
        </w:rPr>
        <w:t xml:space="preserve">desbordamiento (overflow). </w:t>
      </w:r>
      <w:r w:rsidRPr="00994C73">
        <w:rPr>
          <w:rFonts w:ascii="Times New Roman" w:hAnsi="Times New Roman" w:cs="Times New Roman"/>
          <w:sz w:val="24"/>
        </w:rPr>
        <w:t>La operación pop remueve un dato del tope de pila.</w:t>
      </w:r>
    </w:p>
    <w:p w14:paraId="2FF7C427" w14:textId="77777777" w:rsidR="00D36920" w:rsidRPr="00D36920" w:rsidRDefault="00D36920" w:rsidP="00D36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 w:rsidRPr="00D36920">
        <w:rPr>
          <w:rFonts w:ascii="Times New Roman" w:hAnsi="Times New Roman" w:cs="Times New Roman"/>
          <w:b/>
          <w:bCs/>
          <w:sz w:val="24"/>
        </w:rPr>
        <w:t>Competencia</w:t>
      </w:r>
    </w:p>
    <w:p w14:paraId="797044F1" w14:textId="220C84FC" w:rsidR="00D36920" w:rsidRDefault="00D36920" w:rsidP="00D3692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</w:rPr>
      </w:pPr>
      <w:r w:rsidRPr="00D36920">
        <w:rPr>
          <w:rFonts w:ascii="Times New Roman" w:hAnsi="Times New Roman" w:cs="Times New Roman"/>
          <w:bCs/>
          <w:sz w:val="24"/>
        </w:rPr>
        <w:t>Comprender el principio LIFO mediante el diseño e implementación de las funciones básicas</w:t>
      </w:r>
      <w:r w:rsidRPr="00D36920">
        <w:rPr>
          <w:rFonts w:ascii="Times New Roman" w:hAnsi="Times New Roman" w:cs="Times New Roman"/>
          <w:bCs/>
          <w:sz w:val="24"/>
        </w:rPr>
        <w:t xml:space="preserve"> </w:t>
      </w:r>
      <w:r w:rsidRPr="00D36920">
        <w:rPr>
          <w:rFonts w:ascii="Times New Roman" w:hAnsi="Times New Roman" w:cs="Times New Roman"/>
          <w:bCs/>
          <w:sz w:val="24"/>
        </w:rPr>
        <w:t>de entrada y salida de datos en una estructura pila, para generar soluciones creativas a problemas de</w:t>
      </w:r>
      <w:r w:rsidRPr="00D36920">
        <w:rPr>
          <w:rFonts w:ascii="Times New Roman" w:hAnsi="Times New Roman" w:cs="Times New Roman"/>
          <w:bCs/>
          <w:sz w:val="24"/>
        </w:rPr>
        <w:t xml:space="preserve"> </w:t>
      </w:r>
      <w:r w:rsidRPr="00D36920">
        <w:rPr>
          <w:rFonts w:ascii="Times New Roman" w:hAnsi="Times New Roman" w:cs="Times New Roman"/>
          <w:bCs/>
          <w:sz w:val="24"/>
        </w:rPr>
        <w:t>ingeniería con creatividad y responsabilidad.</w:t>
      </w:r>
    </w:p>
    <w:p w14:paraId="4DF69AC1" w14:textId="77777777" w:rsidR="00D36920" w:rsidRDefault="00D36920" w:rsidP="00D3692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</w:rPr>
      </w:pPr>
      <w:r w:rsidRPr="00D36920">
        <w:rPr>
          <w:rFonts w:ascii="Times New Roman" w:hAnsi="Times New Roman" w:cs="Times New Roman"/>
          <w:b/>
          <w:bCs/>
          <w:sz w:val="24"/>
        </w:rPr>
        <w:t xml:space="preserve">Problema 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5380BD13" w14:textId="77777777" w:rsidR="00D36920" w:rsidRDefault="00D36920" w:rsidP="00D36920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36920">
        <w:rPr>
          <w:rFonts w:ascii="Times New Roman" w:hAnsi="Times New Roman" w:cs="Times New Roman"/>
          <w:sz w:val="24"/>
        </w:rPr>
        <w:t>Suponga que unos libros están organizados en dos pilas ordenadas ascendentemente por título. Elabore un</w:t>
      </w:r>
      <w:r w:rsidRPr="00D36920">
        <w:rPr>
          <w:rFonts w:ascii="Times New Roman" w:hAnsi="Times New Roman" w:cs="Times New Roman"/>
          <w:sz w:val="24"/>
        </w:rPr>
        <w:t xml:space="preserve"> </w:t>
      </w:r>
      <w:r w:rsidRPr="00D36920">
        <w:rPr>
          <w:rFonts w:ascii="Times New Roman" w:hAnsi="Times New Roman" w:cs="Times New Roman"/>
          <w:sz w:val="24"/>
        </w:rPr>
        <w:t>programa que fusione ambas pilas en una tercera ordenada descendentemente. NOTA: no debe utilizar más</w:t>
      </w:r>
      <w:r w:rsidRPr="00D36920">
        <w:rPr>
          <w:rFonts w:ascii="Times New Roman" w:hAnsi="Times New Roman" w:cs="Times New Roman"/>
          <w:sz w:val="24"/>
        </w:rPr>
        <w:t xml:space="preserve"> </w:t>
      </w:r>
      <w:r w:rsidRPr="00D36920">
        <w:rPr>
          <w:rFonts w:ascii="Times New Roman" w:hAnsi="Times New Roman" w:cs="Times New Roman"/>
          <w:sz w:val="24"/>
        </w:rPr>
        <w:t>de 3 pilas, pero si puede utilizar como base las funciones y métodos de pila vistos en clase. Por ejemplo,</w:t>
      </w:r>
      <w:r w:rsidRPr="00D36920">
        <w:rPr>
          <w:rFonts w:ascii="Times New Roman" w:hAnsi="Times New Roman" w:cs="Times New Roman"/>
          <w:sz w:val="24"/>
        </w:rPr>
        <w:t xml:space="preserve"> </w:t>
      </w:r>
      <w:r w:rsidRPr="00D36920">
        <w:rPr>
          <w:rFonts w:ascii="Times New Roman" w:hAnsi="Times New Roman" w:cs="Times New Roman"/>
          <w:sz w:val="24"/>
        </w:rPr>
        <w:t>si la</w:t>
      </w:r>
      <w:r w:rsidRPr="00D36920">
        <w:rPr>
          <w:rFonts w:ascii="Times New Roman" w:hAnsi="Times New Roman" w:cs="Times New Roman"/>
          <w:sz w:val="24"/>
        </w:rPr>
        <w:t xml:space="preserve"> </w:t>
      </w:r>
      <w:r w:rsidRPr="00D36920">
        <w:rPr>
          <w:rFonts w:ascii="Times New Roman" w:hAnsi="Times New Roman" w:cs="Times New Roman"/>
          <w:sz w:val="24"/>
        </w:rPr>
        <w:t>pila 1 contiene los títulos:</w:t>
      </w:r>
      <w:r>
        <w:rPr>
          <w:rFonts w:ascii="Times New Roman" w:hAnsi="Times New Roman" w:cs="Times New Roman"/>
          <w:sz w:val="24"/>
        </w:rPr>
        <w:t xml:space="preserve"> </w:t>
      </w:r>
    </w:p>
    <w:p w14:paraId="0B9DFCB1" w14:textId="338013B4" w:rsidR="00D36920" w:rsidRPr="00D36920" w:rsidRDefault="00D36920" w:rsidP="00D369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920">
        <w:rPr>
          <w:rFonts w:ascii="Times New Roman" w:hAnsi="Times New Roman" w:cs="Times New Roman"/>
          <w:sz w:val="24"/>
          <w:szCs w:val="24"/>
        </w:rPr>
        <w:t>Del amor y otros demonios</w:t>
      </w:r>
      <w:r w:rsidRPr="00D369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8D3149" w14:textId="58A9F80D" w:rsidR="00D36920" w:rsidRPr="00D36920" w:rsidRDefault="00D36920" w:rsidP="00D369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920">
        <w:rPr>
          <w:rFonts w:ascii="Times New Roman" w:hAnsi="Times New Roman" w:cs="Times New Roman"/>
          <w:sz w:val="24"/>
          <w:szCs w:val="24"/>
        </w:rPr>
        <w:t>El Perfume</w:t>
      </w:r>
      <w:r w:rsidRPr="00D369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71B2BE" w14:textId="3141B4B9" w:rsidR="00D36920" w:rsidRDefault="00D36920" w:rsidP="00D369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920">
        <w:rPr>
          <w:rFonts w:ascii="Times New Roman" w:hAnsi="Times New Roman" w:cs="Times New Roman"/>
          <w:sz w:val="24"/>
          <w:szCs w:val="24"/>
        </w:rPr>
        <w:t>Marianela</w:t>
      </w:r>
    </w:p>
    <w:p w14:paraId="77FAF4FB" w14:textId="161F061E" w:rsidR="00D36920" w:rsidRDefault="00D36920" w:rsidP="00D3692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</w:rPr>
      </w:pPr>
      <w:r w:rsidRPr="00D36920">
        <w:rPr>
          <w:rFonts w:ascii="Times New Roman" w:hAnsi="Times New Roman" w:cs="Times New Roman"/>
          <w:sz w:val="24"/>
        </w:rPr>
        <w:t>y la pila 2 contiene</w:t>
      </w:r>
      <w:r>
        <w:rPr>
          <w:rFonts w:ascii="Times New Roman" w:hAnsi="Times New Roman" w:cs="Times New Roman"/>
          <w:sz w:val="24"/>
        </w:rPr>
        <w:t>:</w:t>
      </w:r>
    </w:p>
    <w:p w14:paraId="58E5CF44" w14:textId="6FDFCE51" w:rsidR="00D36920" w:rsidRPr="00D36920" w:rsidRDefault="00D36920" w:rsidP="00D369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6920">
        <w:rPr>
          <w:rFonts w:ascii="Times New Roman" w:hAnsi="Times New Roman" w:cs="Times New Roman"/>
          <w:sz w:val="24"/>
        </w:rPr>
        <w:t>Casa de campo</w:t>
      </w:r>
    </w:p>
    <w:p w14:paraId="2D3FF1F3" w14:textId="056A4500" w:rsidR="00D36920" w:rsidRPr="00D36920" w:rsidRDefault="00D36920" w:rsidP="00D369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6920">
        <w:rPr>
          <w:rFonts w:ascii="Times New Roman" w:hAnsi="Times New Roman" w:cs="Times New Roman"/>
          <w:sz w:val="24"/>
        </w:rPr>
        <w:t>Las batallas en el desierto</w:t>
      </w:r>
    </w:p>
    <w:p w14:paraId="041386F0" w14:textId="2589A9B3" w:rsidR="00D36920" w:rsidRPr="00D36920" w:rsidRDefault="00D36920" w:rsidP="00D369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6920">
        <w:rPr>
          <w:rFonts w:ascii="Times New Roman" w:hAnsi="Times New Roman" w:cs="Times New Roman"/>
          <w:sz w:val="24"/>
        </w:rPr>
        <w:t>Mujeres de ojos grandes</w:t>
      </w:r>
      <w:r w:rsidRPr="00D36920">
        <w:rPr>
          <w:rFonts w:ascii="Times New Roman" w:hAnsi="Times New Roman" w:cs="Times New Roman"/>
          <w:sz w:val="24"/>
        </w:rPr>
        <w:t xml:space="preserve"> </w:t>
      </w:r>
    </w:p>
    <w:p w14:paraId="228D22EA" w14:textId="522CC6F1" w:rsidR="00D36920" w:rsidRPr="00D36920" w:rsidRDefault="00D36920" w:rsidP="00D369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6920">
        <w:rPr>
          <w:rFonts w:ascii="Times New Roman" w:hAnsi="Times New Roman" w:cs="Times New Roman"/>
          <w:sz w:val="24"/>
        </w:rPr>
        <w:t>Rayuela</w:t>
      </w:r>
      <w:r w:rsidRPr="00D36920">
        <w:rPr>
          <w:rFonts w:ascii="Times New Roman" w:hAnsi="Times New Roman" w:cs="Times New Roman"/>
          <w:sz w:val="24"/>
        </w:rPr>
        <w:t xml:space="preserve"> </w:t>
      </w:r>
    </w:p>
    <w:p w14:paraId="150E1726" w14:textId="3F3A629F" w:rsidR="00D36920" w:rsidRDefault="00D36920" w:rsidP="00D36920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Pr="00D36920">
        <w:rPr>
          <w:rFonts w:ascii="Times New Roman" w:hAnsi="Times New Roman" w:cs="Times New Roman"/>
          <w:sz w:val="24"/>
        </w:rPr>
        <w:t>a pila resultante debe ser</w:t>
      </w:r>
      <w:r>
        <w:rPr>
          <w:rFonts w:ascii="Times New Roman" w:hAnsi="Times New Roman" w:cs="Times New Roman"/>
          <w:sz w:val="24"/>
        </w:rPr>
        <w:t xml:space="preserve">: </w:t>
      </w:r>
    </w:p>
    <w:p w14:paraId="7F39BAA2" w14:textId="2BC73A23" w:rsidR="00D36920" w:rsidRPr="00D36920" w:rsidRDefault="00D36920" w:rsidP="00D369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6920">
        <w:rPr>
          <w:rFonts w:ascii="Times New Roman" w:hAnsi="Times New Roman" w:cs="Times New Roman"/>
          <w:sz w:val="24"/>
        </w:rPr>
        <w:t>Casa de campo</w:t>
      </w:r>
      <w:r w:rsidRPr="00D36920">
        <w:rPr>
          <w:rFonts w:ascii="Times New Roman" w:hAnsi="Times New Roman" w:cs="Times New Roman"/>
          <w:sz w:val="24"/>
        </w:rPr>
        <w:t xml:space="preserve"> </w:t>
      </w:r>
    </w:p>
    <w:p w14:paraId="498C086E" w14:textId="5DE3978C" w:rsidR="00D36920" w:rsidRPr="00D36920" w:rsidRDefault="00D36920" w:rsidP="00D369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6920">
        <w:rPr>
          <w:rFonts w:ascii="Times New Roman" w:hAnsi="Times New Roman" w:cs="Times New Roman"/>
          <w:sz w:val="24"/>
        </w:rPr>
        <w:t>Del amor y otros demonios</w:t>
      </w:r>
      <w:r w:rsidRPr="00D36920">
        <w:rPr>
          <w:rFonts w:ascii="Times New Roman" w:hAnsi="Times New Roman" w:cs="Times New Roman"/>
          <w:sz w:val="24"/>
        </w:rPr>
        <w:t xml:space="preserve"> </w:t>
      </w:r>
    </w:p>
    <w:p w14:paraId="5705DC41" w14:textId="54472CBC" w:rsidR="00D36920" w:rsidRPr="00D36920" w:rsidRDefault="00D36920" w:rsidP="00D369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6920">
        <w:rPr>
          <w:rFonts w:ascii="Times New Roman" w:hAnsi="Times New Roman" w:cs="Times New Roman"/>
          <w:sz w:val="24"/>
        </w:rPr>
        <w:t>El perfume</w:t>
      </w:r>
      <w:r w:rsidRPr="00D36920">
        <w:rPr>
          <w:rFonts w:ascii="Times New Roman" w:hAnsi="Times New Roman" w:cs="Times New Roman"/>
          <w:sz w:val="24"/>
        </w:rPr>
        <w:t xml:space="preserve"> </w:t>
      </w:r>
    </w:p>
    <w:p w14:paraId="2512CFD9" w14:textId="5AA3BFE7" w:rsidR="00D36920" w:rsidRPr="00D36920" w:rsidRDefault="00D36920" w:rsidP="00D369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6920">
        <w:rPr>
          <w:rFonts w:ascii="Times New Roman" w:hAnsi="Times New Roman" w:cs="Times New Roman"/>
          <w:sz w:val="24"/>
        </w:rPr>
        <w:t>Las batallas en el desierto</w:t>
      </w:r>
      <w:r w:rsidRPr="00D36920">
        <w:rPr>
          <w:rFonts w:ascii="Times New Roman" w:hAnsi="Times New Roman" w:cs="Times New Roman"/>
          <w:sz w:val="24"/>
        </w:rPr>
        <w:t xml:space="preserve"> </w:t>
      </w:r>
    </w:p>
    <w:p w14:paraId="136DE627" w14:textId="61701CEE" w:rsidR="00D36920" w:rsidRPr="00D36920" w:rsidRDefault="00D36920" w:rsidP="00D369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6920">
        <w:rPr>
          <w:rFonts w:ascii="Times New Roman" w:hAnsi="Times New Roman" w:cs="Times New Roman"/>
          <w:sz w:val="24"/>
        </w:rPr>
        <w:t>Marianela</w:t>
      </w:r>
      <w:r w:rsidRPr="00D36920">
        <w:rPr>
          <w:rFonts w:ascii="Times New Roman" w:hAnsi="Times New Roman" w:cs="Times New Roman"/>
          <w:sz w:val="24"/>
        </w:rPr>
        <w:t xml:space="preserve"> </w:t>
      </w:r>
    </w:p>
    <w:p w14:paraId="1F45A75E" w14:textId="7FA260F0" w:rsidR="00D36920" w:rsidRPr="00D36920" w:rsidRDefault="00D36920" w:rsidP="00D369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36920">
        <w:rPr>
          <w:rFonts w:ascii="Times New Roman" w:hAnsi="Times New Roman" w:cs="Times New Roman"/>
          <w:sz w:val="24"/>
        </w:rPr>
        <w:lastRenderedPageBreak/>
        <w:t>Mujeres de ojos grandes</w:t>
      </w:r>
      <w:r w:rsidRPr="00D36920">
        <w:rPr>
          <w:rFonts w:ascii="Times New Roman" w:hAnsi="Times New Roman" w:cs="Times New Roman"/>
          <w:sz w:val="24"/>
        </w:rPr>
        <w:t xml:space="preserve"> </w:t>
      </w:r>
    </w:p>
    <w:p w14:paraId="36840D92" w14:textId="3D5B312F" w:rsidR="00D36920" w:rsidRDefault="00D36920" w:rsidP="00D369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</w:rPr>
      </w:pPr>
      <w:r w:rsidRPr="00D36920">
        <w:rPr>
          <w:rFonts w:ascii="Times New Roman" w:hAnsi="Times New Roman" w:cs="Times New Roman"/>
          <w:sz w:val="24"/>
        </w:rPr>
        <w:t>Rayuela</w:t>
      </w:r>
    </w:p>
    <w:p w14:paraId="6E7AA360" w14:textId="77777777" w:rsidR="00D36920" w:rsidRPr="00D36920" w:rsidRDefault="00D36920" w:rsidP="00D36920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</w:rPr>
      </w:pPr>
    </w:p>
    <w:p w14:paraId="62CD4F0A" w14:textId="276E38D5" w:rsidR="00D36920" w:rsidRDefault="00D36920" w:rsidP="00D3692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</w:rPr>
      </w:pPr>
      <w:r w:rsidRPr="00D36920">
        <w:rPr>
          <w:rFonts w:ascii="Times New Roman" w:hAnsi="Times New Roman" w:cs="Times New Roman"/>
          <w:b/>
          <w:bCs/>
          <w:sz w:val="24"/>
        </w:rPr>
        <w:t>Código</w:t>
      </w:r>
    </w:p>
    <w:p w14:paraId="26435701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/*</w:t>
      </w:r>
    </w:p>
    <w:p w14:paraId="006D954A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Elabore un programa que fusione ambas pilas en una tercera ordenada</w:t>
      </w:r>
    </w:p>
    <w:p w14:paraId="0704D5C8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descendentemente. NOTA: no debe utilizar más de 3 pilas, pero si puede</w:t>
      </w:r>
    </w:p>
    <w:p w14:paraId="5F8A1F57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utilizar como base las funciones y métodos de pila vistos en clase. </w:t>
      </w:r>
    </w:p>
    <w:p w14:paraId="50E12F19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Por ejemplo, si la pila 1 contiene los títulos:</w:t>
      </w:r>
    </w:p>
    <w:p w14:paraId="69D8B62F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sym w:font="Symbol" w:char="F0A7"/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Del amor y otros demonios,</w:t>
      </w:r>
    </w:p>
    <w:p w14:paraId="39D21CB0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sym w:font="Symbol" w:char="F0A7"/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El Perfume,</w:t>
      </w:r>
    </w:p>
    <w:p w14:paraId="4CA37031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sym w:font="Symbol" w:char="F0A7"/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Marianela</w:t>
      </w:r>
    </w:p>
    <w:p w14:paraId="3513E2FD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y la pila 2 contiene</w:t>
      </w:r>
    </w:p>
    <w:p w14:paraId="56F7DFEC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sym w:font="Symbol" w:char="F0A7"/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Casa de campo,</w:t>
      </w:r>
    </w:p>
    <w:p w14:paraId="7E563CAB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sym w:font="Symbol" w:char="F0A7"/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Las batallas en el desierto,</w:t>
      </w:r>
    </w:p>
    <w:p w14:paraId="4D626774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sym w:font="Symbol" w:char="F0A7"/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Mujeres de ojos grandes,</w:t>
      </w:r>
    </w:p>
    <w:p w14:paraId="5327A661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sym w:font="Symbol" w:char="F0A7"/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Rayuela</w:t>
      </w:r>
    </w:p>
    <w:p w14:paraId="3326BDE4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</w:p>
    <w:p w14:paraId="704FA7D2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la pila resultante debe ser</w:t>
      </w:r>
    </w:p>
    <w:p w14:paraId="3AE614E2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sym w:font="Symbol" w:char="F0B7"/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Casa de campo</w:t>
      </w:r>
    </w:p>
    <w:p w14:paraId="27BBE3AA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sym w:font="Symbol" w:char="F0B7"/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Del amor y otros demonios</w:t>
      </w:r>
    </w:p>
    <w:p w14:paraId="6E19C81F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sym w:font="Symbol" w:char="F0B7"/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El perfume</w:t>
      </w:r>
    </w:p>
    <w:p w14:paraId="6E1F4585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sym w:font="Symbol" w:char="F0B7"/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Las batallas en el desierto</w:t>
      </w:r>
    </w:p>
    <w:p w14:paraId="40BAEDB0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sym w:font="Symbol" w:char="F0B7"/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Marianela</w:t>
      </w:r>
    </w:p>
    <w:p w14:paraId="5E3D41D7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sym w:font="Symbol" w:char="F0B7"/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Mujeres de ojos grandes</w:t>
      </w:r>
    </w:p>
    <w:p w14:paraId="6F13CB31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sym w:font="Symbol" w:char="F0B7"/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Rayuela</w:t>
      </w:r>
    </w:p>
    <w:p w14:paraId="6566FAD4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es-MX"/>
        </w:rPr>
        <w:t>*/</w:t>
      </w:r>
    </w:p>
    <w:p w14:paraId="3AB183BD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#include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&lt;stdio.h&gt;</w:t>
      </w:r>
    </w:p>
    <w:p w14:paraId="4717B2A4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#include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&lt;stdlib.h&gt;</w:t>
      </w:r>
    </w:p>
    <w:p w14:paraId="732D1444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#include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&lt;string.h&gt;</w:t>
      </w:r>
    </w:p>
    <w:p w14:paraId="236F7AFA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es-MX"/>
        </w:rPr>
        <w:t>/*Headers*/</w:t>
      </w:r>
    </w:p>
    <w:p w14:paraId="06CD8F7B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void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printData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(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stack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[]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[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30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]);</w:t>
      </w:r>
    </w:p>
    <w:p w14:paraId="1706202D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push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(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stack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[]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[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30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],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int*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sp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,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char*</w:t>
      </w:r>
      <w:r w:rsidRPr="009B0407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data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);</w:t>
      </w:r>
    </w:p>
    <w:p w14:paraId="610D248E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pop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(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stack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[]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[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30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],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*</w:t>
      </w:r>
      <w:r w:rsidRPr="009B0407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sp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,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*</w:t>
      </w:r>
      <w:r w:rsidRPr="009B0407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data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);</w:t>
      </w:r>
    </w:p>
    <w:p w14:paraId="50403CFE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void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clrRow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(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stack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[]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[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30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],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sp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);</w:t>
      </w:r>
    </w:p>
    <w:p w14:paraId="4B70BB35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void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clrData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(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char*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data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);</w:t>
      </w:r>
    </w:p>
    <w:p w14:paraId="3ECABF6A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</w:p>
    <w:p w14:paraId="031E1336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main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(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argc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,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const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*</w:t>
      </w:r>
      <w:r w:rsidRPr="009B0407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argv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[]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)</w:t>
      </w:r>
    </w:p>
    <w:p w14:paraId="33D3BFF5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{ </w:t>
      </w:r>
    </w:p>
    <w:p w14:paraId="5D77DC77" w14:textId="28F137F2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/*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Declaración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de pilas*/</w:t>
      </w:r>
    </w:p>
    <w:p w14:paraId="5A51B67E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stack1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[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5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][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30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]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=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{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"Del amor y otros demonios"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, 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"El perfume"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, 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"Marianela"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};</w:t>
      </w:r>
    </w:p>
    <w:p w14:paraId="0BD2E3E2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char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stack2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[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5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][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30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]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=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{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"Casa de campo"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, 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"Las botellas en el desierto"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, 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"Mujeres de ojos grandes"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, 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eastAsia="es-MX"/>
        </w:rPr>
        <w:t>"Rayuela"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};</w:t>
      </w:r>
    </w:p>
    <w:p w14:paraId="347CFBFE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lastRenderedPageBreak/>
        <w:t xml:space="preserve">   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stack3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[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10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][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30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]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{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};</w:t>
      </w:r>
    </w:p>
    <w:p w14:paraId="39DBFD2A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data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[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30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]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{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};</w:t>
      </w:r>
    </w:p>
    <w:p w14:paraId="478C0F72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sp_s1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, sp_s2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, sp_s3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9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, ov; 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es-MX"/>
        </w:rPr>
        <w:t>//Stack Pointer</w:t>
      </w:r>
    </w:p>
    <w:p w14:paraId="6339646D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</w:p>
    <w:p w14:paraId="2BCE8589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((ov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pop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(stack2,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&amp;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sp_s2, data))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==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-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) 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exit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(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-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);</w:t>
      </w:r>
    </w:p>
    <w:p w14:paraId="2CE5ADBD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printf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(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 xml:space="preserve">"Dato que sale de la pila 2: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%s</w:t>
      </w:r>
      <w:r w:rsidRPr="009B0407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\t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 xml:space="preserve">Overflow: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%d</w:t>
      </w:r>
      <w:r w:rsidRPr="009B0407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\t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 xml:space="preserve">Stack Pointer: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%d</w:t>
      </w:r>
      <w:r w:rsidRPr="009B0407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\n\n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, data, ov, sp_s2);</w:t>
      </w:r>
    </w:p>
    <w:p w14:paraId="024704C1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push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(stack3,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&amp;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sp_s3, data);</w:t>
      </w:r>
    </w:p>
    <w:p w14:paraId="798E1276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</w:p>
    <w:p w14:paraId="5A673B78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((ov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pop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(stack1,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&amp;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sp_s1, data))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==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-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) 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exit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(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-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);</w:t>
      </w:r>
    </w:p>
    <w:p w14:paraId="45614C13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printf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(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 xml:space="preserve">"Dato que sale de la pila 1: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%s</w:t>
      </w:r>
      <w:r w:rsidRPr="009B0407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\t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 xml:space="preserve">Overflow: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%d</w:t>
      </w:r>
      <w:r w:rsidRPr="009B0407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\t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 xml:space="preserve">Stack Pointer: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%d</w:t>
      </w:r>
      <w:r w:rsidRPr="009B0407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\n\n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, data, ov, sp_s1);</w:t>
      </w:r>
    </w:p>
    <w:p w14:paraId="40B05ACE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push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(stack3,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&amp;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sp_s3, data);</w:t>
      </w:r>
    </w:p>
    <w:p w14:paraId="48986BE0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</w:p>
    <w:p w14:paraId="1A6F3E74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((ov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pop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(stack1,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&amp;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sp_s1, data))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==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-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) 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exit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(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-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);</w:t>
      </w:r>
    </w:p>
    <w:p w14:paraId="38BBA5F5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printf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(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 xml:space="preserve">"Dato que sale de la pila 1: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%s</w:t>
      </w:r>
      <w:r w:rsidRPr="009B0407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\t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 xml:space="preserve">Overflow: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%d</w:t>
      </w:r>
      <w:r w:rsidRPr="009B0407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\t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 xml:space="preserve">Stack Pointer: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%d</w:t>
      </w:r>
      <w:r w:rsidRPr="009B0407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\n\n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, data, ov, sp_s1);</w:t>
      </w:r>
    </w:p>
    <w:p w14:paraId="11DA7C3A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push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(stack3,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&amp;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sp_s3, data);</w:t>
      </w:r>
    </w:p>
    <w:p w14:paraId="05DC76D8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</w:p>
    <w:p w14:paraId="75C7F1AA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((ov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pop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(stack2,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&amp;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sp_s2, data))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==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-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) 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exit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(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-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);</w:t>
      </w:r>
    </w:p>
    <w:p w14:paraId="128F059D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printf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(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 xml:space="preserve">"Dato que sale de la pila 2: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%s</w:t>
      </w:r>
      <w:r w:rsidRPr="009B0407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\t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 xml:space="preserve">Overflow: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%d</w:t>
      </w:r>
      <w:r w:rsidRPr="009B0407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\t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 xml:space="preserve">Stack Pointer: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%d</w:t>
      </w:r>
      <w:r w:rsidRPr="009B0407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\n\n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, data, ov, sp_s2);</w:t>
      </w:r>
    </w:p>
    <w:p w14:paraId="13D71F72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push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(stack3,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&amp;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sp_s3, data);</w:t>
      </w:r>
    </w:p>
    <w:p w14:paraId="3EDE0FDD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</w:p>
    <w:p w14:paraId="681354A5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((ov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pop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(stack1,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&amp;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sp_s1, data))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==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-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) 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exit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(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-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);</w:t>
      </w:r>
    </w:p>
    <w:p w14:paraId="48A32318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printf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(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 xml:space="preserve">"Dato que sale de la pila 1: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%s</w:t>
      </w:r>
      <w:r w:rsidRPr="009B0407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\t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 xml:space="preserve">Overflow: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%d</w:t>
      </w:r>
      <w:r w:rsidRPr="009B0407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\t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 xml:space="preserve">Stack Pointer: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%d</w:t>
      </w:r>
      <w:r w:rsidRPr="009B0407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\n\n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, data, ov, sp_s1);</w:t>
      </w:r>
    </w:p>
    <w:p w14:paraId="358631CD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push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(stack3,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&amp;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sp_s3, data);</w:t>
      </w:r>
    </w:p>
    <w:p w14:paraId="78315664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</w:p>
    <w:p w14:paraId="17CC4120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((ov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pop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(stack2,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&amp;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sp_s2, data))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==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-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) 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exit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(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-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);</w:t>
      </w:r>
    </w:p>
    <w:p w14:paraId="11EB39C7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printf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(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 xml:space="preserve">"Dato que sale de la pila 2: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%s</w:t>
      </w:r>
      <w:r w:rsidRPr="009B0407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\t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 xml:space="preserve">Overflow: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%d</w:t>
      </w:r>
      <w:r w:rsidRPr="009B0407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\t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 xml:space="preserve">Stack Pointer: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%d</w:t>
      </w:r>
      <w:r w:rsidRPr="009B0407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\n\n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, data, ov, sp_s2);</w:t>
      </w:r>
    </w:p>
    <w:p w14:paraId="08142FE8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push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(stack3,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&amp;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sp_s3, data);</w:t>
      </w:r>
    </w:p>
    <w:p w14:paraId="097E9BFF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</w:p>
    <w:p w14:paraId="59332867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((ov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pop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(stack2,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&amp;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sp_s2, data))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==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-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) 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exit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(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-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);</w:t>
      </w:r>
    </w:p>
    <w:p w14:paraId="1AA1DC0D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printf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(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 xml:space="preserve">"Dato que sale de la pila 2: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%s</w:t>
      </w:r>
      <w:r w:rsidRPr="009B0407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\t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 xml:space="preserve">Overflow: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%d</w:t>
      </w:r>
      <w:r w:rsidRPr="009B0407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\t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 xml:space="preserve">Stack Pointer: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%d</w:t>
      </w:r>
      <w:r w:rsidRPr="009B0407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\n\n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, data, ov, sp_s2);</w:t>
      </w:r>
    </w:p>
    <w:p w14:paraId="4E839006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push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(stack3,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&amp;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sp_s3, data);</w:t>
      </w:r>
    </w:p>
    <w:p w14:paraId="283923F4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</w:p>
    <w:p w14:paraId="3324FF17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puts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(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"*** Pila resultante ***"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);</w:t>
      </w:r>
    </w:p>
    <w:p w14:paraId="2D5AD8B8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printData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(stack3);</w:t>
      </w:r>
    </w:p>
    <w:p w14:paraId="1138C9A3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</w:p>
    <w:p w14:paraId="4A9C2DEF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return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;</w:t>
      </w:r>
    </w:p>
    <w:p w14:paraId="649AFABF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}</w:t>
      </w:r>
    </w:p>
    <w:p w14:paraId="289251D2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/*</w:t>
      </w:r>
    </w:p>
    <w:p w14:paraId="1059B65D" w14:textId="06B3BF4D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lastRenderedPageBreak/>
        <w:t xml:space="preserve">    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Descripción</w:t>
      </w:r>
    </w:p>
    <w:p w14:paraId="5CB5D5CA" w14:textId="1CE0B6B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       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Función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que muestra los datos dentro de una pila, la 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función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recibe</w:t>
      </w:r>
    </w:p>
    <w:p w14:paraId="46D79594" w14:textId="235B7E2E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       como 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parámetro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la pila que se desea mostrar sus datos. La 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función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no</w:t>
      </w:r>
    </w:p>
    <w:p w14:paraId="57921785" w14:textId="2DE58359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       devuelve 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ningún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valor.</w:t>
      </w:r>
    </w:p>
    <w:p w14:paraId="1A9D3178" w14:textId="0C740DC0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   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Parámetros</w:t>
      </w:r>
    </w:p>
    <w:p w14:paraId="1B7F8E81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       - stack: Pila la cual se quiere mostrar sus datos.</w:t>
      </w:r>
    </w:p>
    <w:p w14:paraId="078AB067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es-MX"/>
        </w:rPr>
        <w:t>*/</w:t>
      </w:r>
    </w:p>
    <w:p w14:paraId="6E9E021B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void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printData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(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stack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[]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[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30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])</w:t>
      </w:r>
    </w:p>
    <w:p w14:paraId="3EC3C9D5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{</w:t>
      </w:r>
    </w:p>
    <w:p w14:paraId="7822CC50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for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(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i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9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; i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&gt;=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; i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--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)</w:t>
      </w:r>
    </w:p>
    <w:p w14:paraId="6A051464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{</w:t>
      </w:r>
    </w:p>
    <w:p w14:paraId="5FEC3FEE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   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for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(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j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; </w:t>
      </w:r>
      <w:r w:rsidRPr="009B0407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stack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[i][j]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!=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; j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++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)</w:t>
      </w:r>
    </w:p>
    <w:p w14:paraId="055D741E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    {</w:t>
      </w:r>
    </w:p>
    <w:p w14:paraId="6D3C5087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        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printf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(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%c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, </w:t>
      </w:r>
      <w:r w:rsidRPr="009B0407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stack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[i][j]);</w:t>
      </w:r>
    </w:p>
    <w:p w14:paraId="3DEA3CA2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    }</w:t>
      </w:r>
    </w:p>
    <w:p w14:paraId="5E24FAC7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    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printf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(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9B0407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\n</w:t>
      </w:r>
      <w:r w:rsidRPr="009B0407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"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);</w:t>
      </w:r>
    </w:p>
    <w:p w14:paraId="4BB57BA9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   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(</w:t>
      </w:r>
      <w:r w:rsidRPr="009B0407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stack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[i][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]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==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)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break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;</w:t>
      </w:r>
    </w:p>
    <w:p w14:paraId="0C55D44B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}</w:t>
      </w:r>
    </w:p>
    <w:p w14:paraId="53BE092D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}</w:t>
      </w:r>
    </w:p>
    <w:p w14:paraId="3C72EB93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</w:p>
    <w:p w14:paraId="1FC43348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/*</w:t>
      </w:r>
    </w:p>
    <w:p w14:paraId="44F01292" w14:textId="47D6B81F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   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Descripción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:</w:t>
      </w:r>
    </w:p>
    <w:p w14:paraId="49053478" w14:textId="413DF4E4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       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Función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que mete un dato hacia a la pila siguiendo el formato de LIFO.</w:t>
      </w:r>
    </w:p>
    <w:p w14:paraId="67BAB9BB" w14:textId="76F20CEE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       la 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función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devuelve un -1 si el STACK POINTER excede el valor de los datos que puede</w:t>
      </w:r>
    </w:p>
    <w:p w14:paraId="0174287C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       almacenar indicando que existe un OVERFLOW o desbordamiento. Caso contrario devuelve</w:t>
      </w:r>
    </w:p>
    <w:p w14:paraId="6041BF96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       un 1 indicando que el dato se ha almacenado de manera correctamente. </w:t>
      </w:r>
    </w:p>
    <w:p w14:paraId="555FD394" w14:textId="3F50CC8B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   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Parámetros</w:t>
      </w:r>
    </w:p>
    <w:p w14:paraId="5844C442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       -stack: pila donde se va almacenar el dato</w:t>
      </w:r>
    </w:p>
    <w:p w14:paraId="6129FC9B" w14:textId="0FE53603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       -sp: sp (stack pointer) es la 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posición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donde se encuentra 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actualmente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</w:t>
      </w:r>
    </w:p>
    <w:p w14:paraId="22CC9DFA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       apuntando la pila.</w:t>
      </w:r>
    </w:p>
    <w:p w14:paraId="1ED5473B" w14:textId="60F559C0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       -data: arreglo del cual el dato va ser 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extraído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para ser insertado en la pila.</w:t>
      </w:r>
    </w:p>
    <w:p w14:paraId="771A59E1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es-MX"/>
        </w:rPr>
        <w:t>*/</w:t>
      </w:r>
    </w:p>
    <w:p w14:paraId="48F6F676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push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(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stack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[]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[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30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],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int*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sp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,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char*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data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) </w:t>
      </w:r>
    </w:p>
    <w:p w14:paraId="4559F218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{</w:t>
      </w:r>
    </w:p>
    <w:p w14:paraId="26A96BC5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i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;</w:t>
      </w:r>
    </w:p>
    <w:p w14:paraId="4C98315E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(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*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sp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&lt;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)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return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-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; 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es-MX"/>
        </w:rPr>
        <w:t>// underflow</w:t>
      </w:r>
    </w:p>
    <w:p w14:paraId="05AAC3F6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while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(</w:t>
      </w:r>
      <w:r w:rsidRPr="009B0407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data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[i]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!=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){</w:t>
      </w:r>
    </w:p>
    <w:p w14:paraId="032C5B8F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   </w:t>
      </w:r>
      <w:r w:rsidRPr="009B0407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stack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[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*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sp][i]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data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[i];</w:t>
      </w:r>
    </w:p>
    <w:p w14:paraId="57C13059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   i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++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;</w:t>
      </w:r>
    </w:p>
    <w:p w14:paraId="2968B767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}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*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sp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-=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;</w:t>
      </w:r>
    </w:p>
    <w:p w14:paraId="3150B892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clrData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(data);</w:t>
      </w:r>
    </w:p>
    <w:p w14:paraId="00C57DD4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return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; 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es-MX"/>
        </w:rPr>
        <w:t>// Push completed!</w:t>
      </w:r>
    </w:p>
    <w:p w14:paraId="3378D7C0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lastRenderedPageBreak/>
        <w:t>}</w:t>
      </w:r>
    </w:p>
    <w:p w14:paraId="3DF9C142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/*</w:t>
      </w:r>
    </w:p>
    <w:p w14:paraId="3177E485" w14:textId="542254C6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   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Descripción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: </w:t>
      </w:r>
    </w:p>
    <w:p w14:paraId="5F8694E3" w14:textId="5C0ABF78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       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Función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que remueve un dato de la pila siguiendo el formato de LIFO</w:t>
      </w:r>
    </w:p>
    <w:p w14:paraId="490AA8BF" w14:textId="41417F61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       el cual consiste en el 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último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que entra va ser el primer dato en salir. SP se aumenta</w:t>
      </w:r>
    </w:p>
    <w:p w14:paraId="38F890E3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       para pasar al siguiente dato de la pila.</w:t>
      </w:r>
    </w:p>
    <w:p w14:paraId="32DB24B7" w14:textId="5C7A23B9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       La 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función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devuelve un -1 indicando que ha habido un UNDERFLOW el cual se da </w:t>
      </w:r>
    </w:p>
    <w:p w14:paraId="1C1C4890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       cuando el STACK POINTER ha llegado a un valor menor que 0. Se devuelve un 1 cuando</w:t>
      </w:r>
    </w:p>
    <w:p w14:paraId="04188C1D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       se haya removido un dato de manera exitosa. </w:t>
      </w:r>
    </w:p>
    <w:p w14:paraId="3CC3F92C" w14:textId="6323E27D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   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Parámetros</w:t>
      </w:r>
    </w:p>
    <w:p w14:paraId="453ACF25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       -stack: pila de la cual va ser removido el dato indicado por SP.</w:t>
      </w:r>
    </w:p>
    <w:p w14:paraId="7C29A730" w14:textId="5FDA3AC3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       -sp: sp (stack pointer) es la 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posición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donde se encuentra 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actualmente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</w:t>
      </w:r>
    </w:p>
    <w:p w14:paraId="64FFDA17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       apuntando la pila.</w:t>
      </w:r>
    </w:p>
    <w:p w14:paraId="465E95B9" w14:textId="5E1F6F0D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       -data: es un arreglo donde el dato 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extraído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de la pila va ser almacenado.</w:t>
      </w:r>
    </w:p>
    <w:p w14:paraId="35A2AD3B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*/</w:t>
      </w:r>
    </w:p>
    <w:p w14:paraId="3CDC6DCD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pop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(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stack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[]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[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30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],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int*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sp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,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char*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data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)</w:t>
      </w:r>
    </w:p>
    <w:p w14:paraId="6F6D223E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{</w:t>
      </w:r>
    </w:p>
    <w:p w14:paraId="48C79D62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i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;</w:t>
      </w:r>
    </w:p>
    <w:p w14:paraId="2CED91FE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if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(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*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sp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&gt;=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10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)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return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-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; 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es-MX"/>
        </w:rPr>
        <w:t>//Overflow</w:t>
      </w:r>
    </w:p>
    <w:p w14:paraId="31068B80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while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(</w:t>
      </w:r>
      <w:r w:rsidRPr="009B040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stack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[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*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sp][i]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!=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0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)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/*se reemplaza por 0 la palabra que ha salido de la pila*/</w:t>
      </w:r>
    </w:p>
    <w:p w14:paraId="63227940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{</w:t>
      </w:r>
    </w:p>
    <w:p w14:paraId="3C927E97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    </w:t>
      </w:r>
      <w:r w:rsidRPr="009B0407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data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[i]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stack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[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*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sp][i];</w:t>
      </w:r>
    </w:p>
    <w:p w14:paraId="5B0F47BD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    i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++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;</w:t>
      </w:r>
    </w:p>
    <w:p w14:paraId="743FF22D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}</w:t>
      </w:r>
    </w:p>
    <w:p w14:paraId="543AA45A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clrRow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(stack,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*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sp);</w:t>
      </w:r>
    </w:p>
    <w:p w14:paraId="68C00236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*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sp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+=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1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;</w:t>
      </w:r>
    </w:p>
    <w:p w14:paraId="2921B293" w14:textId="1328B269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return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0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; 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//dato que 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salió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de la pila</w:t>
      </w:r>
    </w:p>
    <w:p w14:paraId="0CCC8CE5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}</w:t>
      </w:r>
    </w:p>
    <w:p w14:paraId="1E45D85A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</w:p>
    <w:p w14:paraId="7889C025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/*</w:t>
      </w:r>
    </w:p>
    <w:p w14:paraId="579D4845" w14:textId="15168EFC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   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Descripción</w:t>
      </w:r>
    </w:p>
    <w:p w14:paraId="47EA7095" w14:textId="058B41C6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       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Función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que limpia un 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renglón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de la pila indicado por sp.</w:t>
      </w:r>
    </w:p>
    <w:p w14:paraId="07EDE517" w14:textId="747F9F0C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       Esta 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función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se utiliza para 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asegure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que al remover un</w:t>
      </w:r>
    </w:p>
    <w:p w14:paraId="4C7A587B" w14:textId="72DD1F01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       dato con la 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instrucción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pop haya sido limpiado todo el</w:t>
      </w:r>
    </w:p>
    <w:p w14:paraId="0CA13836" w14:textId="73B189F9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       dato completo 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reemplazándolos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por 0.</w:t>
      </w:r>
    </w:p>
    <w:p w14:paraId="1FF614B5" w14:textId="13106F25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   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Parámetros</w:t>
      </w:r>
    </w:p>
    <w:p w14:paraId="3E853A39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       -stack: pila a la cual se le borra un dato</w:t>
      </w:r>
    </w:p>
    <w:p w14:paraId="181767B7" w14:textId="0F85C591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       -sp: apuntador de pila que 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>posición</w:t>
      </w: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MX"/>
        </w:rPr>
        <w:t xml:space="preserve"> va ser limpiado.</w:t>
      </w:r>
    </w:p>
    <w:p w14:paraId="54F28423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es-MX"/>
        </w:rPr>
        <w:t>*/</w:t>
      </w:r>
    </w:p>
    <w:p w14:paraId="76C41671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void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clrRow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(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stack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[]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[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30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],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sp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)</w:t>
      </w:r>
    </w:p>
    <w:p w14:paraId="5B9DE42F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{</w:t>
      </w:r>
    </w:p>
    <w:p w14:paraId="5347D815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lastRenderedPageBreak/>
        <w:t xml:space="preserve">   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i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;</w:t>
      </w:r>
    </w:p>
    <w:p w14:paraId="063984E2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while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(</w:t>
      </w:r>
      <w:r w:rsidRPr="009B0407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stack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[sp][i]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!=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)</w:t>
      </w:r>
    </w:p>
    <w:p w14:paraId="67AB911D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{</w:t>
      </w:r>
    </w:p>
    <w:p w14:paraId="3BEAFC86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    </w:t>
      </w:r>
      <w:r w:rsidRPr="009B0407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stack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[sp][i]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;</w:t>
      </w:r>
    </w:p>
    <w:p w14:paraId="40E6653D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    i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++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;</w:t>
      </w:r>
    </w:p>
    <w:p w14:paraId="61C6B6B7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}</w:t>
      </w:r>
    </w:p>
    <w:p w14:paraId="1F5C775B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}</w:t>
      </w:r>
    </w:p>
    <w:p w14:paraId="395B8E9D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</w:p>
    <w:p w14:paraId="087AEB7D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void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61AFEF"/>
          <w:sz w:val="21"/>
          <w:szCs w:val="21"/>
          <w:lang w:val="en-US" w:eastAsia="es-MX"/>
        </w:rPr>
        <w:t>clrData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(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char*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data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)</w:t>
      </w:r>
    </w:p>
    <w:p w14:paraId="6EA8D4B4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{</w:t>
      </w:r>
    </w:p>
    <w:p w14:paraId="5DF4E35E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int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i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=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;</w:t>
      </w:r>
    </w:p>
    <w:p w14:paraId="16C36F3B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while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(</w:t>
      </w:r>
      <w:r w:rsidRPr="009B0407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data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[i]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!=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0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>){</w:t>
      </w:r>
    </w:p>
    <w:p w14:paraId="628EFB5B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val="en-US" w:eastAsia="es-MX"/>
        </w:rPr>
        <w:t xml:space="preserve">        </w:t>
      </w:r>
      <w:r w:rsidRPr="009B0407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data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[i] 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=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</w:t>
      </w:r>
      <w:r w:rsidRPr="009B0407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0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;</w:t>
      </w:r>
    </w:p>
    <w:p w14:paraId="224DB27E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    i</w:t>
      </w:r>
      <w:r w:rsidRPr="009B0407">
        <w:rPr>
          <w:rFonts w:ascii="Consolas" w:eastAsia="Times New Roman" w:hAnsi="Consolas" w:cs="Times New Roman"/>
          <w:color w:val="C678DD"/>
          <w:sz w:val="21"/>
          <w:szCs w:val="21"/>
          <w:lang w:eastAsia="es-MX"/>
        </w:rPr>
        <w:t>++</w:t>
      </w: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;</w:t>
      </w:r>
    </w:p>
    <w:p w14:paraId="19C55CD9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 xml:space="preserve">    }</w:t>
      </w:r>
    </w:p>
    <w:p w14:paraId="4387B8D7" w14:textId="77777777" w:rsidR="009B0407" w:rsidRPr="009B0407" w:rsidRDefault="009B0407" w:rsidP="009B04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</w:pPr>
      <w:r w:rsidRPr="009B0407">
        <w:rPr>
          <w:rFonts w:ascii="Consolas" w:eastAsia="Times New Roman" w:hAnsi="Consolas" w:cs="Times New Roman"/>
          <w:color w:val="BBBBBB"/>
          <w:sz w:val="21"/>
          <w:szCs w:val="21"/>
          <w:lang w:eastAsia="es-MX"/>
        </w:rPr>
        <w:t>}</w:t>
      </w:r>
    </w:p>
    <w:p w14:paraId="4A86FA14" w14:textId="77777777" w:rsidR="00994C73" w:rsidRPr="00D36920" w:rsidRDefault="00994C73" w:rsidP="00D3692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</w:rPr>
      </w:pPr>
    </w:p>
    <w:p w14:paraId="19C85A49" w14:textId="19F8FAA9" w:rsidR="00D36920" w:rsidRDefault="00D36920" w:rsidP="00D3692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</w:rPr>
      </w:pPr>
      <w:r w:rsidRPr="00D36920">
        <w:rPr>
          <w:rFonts w:ascii="Times New Roman" w:hAnsi="Times New Roman" w:cs="Times New Roman"/>
          <w:b/>
          <w:bCs/>
          <w:sz w:val="24"/>
        </w:rPr>
        <w:t xml:space="preserve">Evidencia de ejecución </w:t>
      </w:r>
    </w:p>
    <w:p w14:paraId="7FB4D499" w14:textId="5B1B8AFD" w:rsidR="009B0407" w:rsidRPr="00D36920" w:rsidRDefault="009B0407" w:rsidP="00D3692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4AAFE659" wp14:editId="5924C763">
            <wp:extent cx="5372100" cy="3400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70F2" w14:textId="7301FFBF" w:rsidR="00D36920" w:rsidRDefault="00D36920" w:rsidP="00D3692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</w:rPr>
      </w:pPr>
      <w:r w:rsidRPr="00D36920">
        <w:rPr>
          <w:rFonts w:ascii="Times New Roman" w:hAnsi="Times New Roman" w:cs="Times New Roman"/>
          <w:b/>
          <w:bCs/>
          <w:sz w:val="24"/>
        </w:rPr>
        <w:t xml:space="preserve">Conclusión </w:t>
      </w:r>
    </w:p>
    <w:p w14:paraId="2EBD39F9" w14:textId="0BEBD7E7" w:rsidR="009B0407" w:rsidRPr="009B0407" w:rsidRDefault="009B0407" w:rsidP="009B0407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Con la resolución de esta práctica se puede ver de qué manera se puede acomodan las pilas y como podemos acomodar de cierta manera en orden. Esto ayuda a complementar la práctica anterior para reforzar los conocimientos. Y al estar usando pilas de dos dimensiones el grado de dificultad se eleva un poco más.</w:t>
      </w:r>
    </w:p>
    <w:p w14:paraId="1882085B" w14:textId="77777777" w:rsidR="00594C09" w:rsidRDefault="00594C09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br w:type="page"/>
      </w:r>
    </w:p>
    <w:p w14:paraId="3D8982AE" w14:textId="673C89DE" w:rsidR="00D36920" w:rsidRDefault="00D36920" w:rsidP="00D3692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</w:rPr>
      </w:pPr>
      <w:bookmarkStart w:id="0" w:name="_GoBack"/>
      <w:bookmarkEnd w:id="0"/>
      <w:r w:rsidRPr="00D36920">
        <w:rPr>
          <w:rFonts w:ascii="Times New Roman" w:hAnsi="Times New Roman" w:cs="Times New Roman"/>
          <w:b/>
          <w:bCs/>
          <w:sz w:val="24"/>
        </w:rPr>
        <w:lastRenderedPageBreak/>
        <w:t xml:space="preserve">Bibliografía </w:t>
      </w:r>
    </w:p>
    <w:p w14:paraId="1D3722BE" w14:textId="77777777" w:rsidR="00594C09" w:rsidRPr="00144288" w:rsidRDefault="00594C09" w:rsidP="00594C09">
      <w:pPr>
        <w:jc w:val="both"/>
        <w:rPr>
          <w:rFonts w:ascii="Times New Roman" w:hAnsi="Times New Roman" w:cs="Times New Roman"/>
          <w:i/>
          <w:sz w:val="24"/>
          <w:lang w:val="en-US"/>
        </w:rPr>
      </w:pPr>
      <w:proofErr w:type="spellStart"/>
      <w:r w:rsidRPr="00144288">
        <w:rPr>
          <w:rFonts w:ascii="Times New Roman" w:hAnsi="Times New Roman" w:cs="Times New Roman"/>
          <w:sz w:val="24"/>
          <w:lang w:val="en-US"/>
        </w:rPr>
        <w:t>Donal</w:t>
      </w:r>
      <w:proofErr w:type="spellEnd"/>
      <w:r w:rsidRPr="00144288">
        <w:rPr>
          <w:rFonts w:ascii="Times New Roman" w:hAnsi="Times New Roman" w:cs="Times New Roman"/>
          <w:sz w:val="24"/>
          <w:lang w:val="en-US"/>
        </w:rPr>
        <w:t xml:space="preserve"> E. Knuth (1997). </w:t>
      </w:r>
      <w:r w:rsidRPr="00144288">
        <w:rPr>
          <w:rFonts w:ascii="Times New Roman" w:hAnsi="Times New Roman" w:cs="Times New Roman"/>
          <w:i/>
          <w:sz w:val="24"/>
          <w:lang w:val="en-US"/>
        </w:rPr>
        <w:t>The Art of Computer Programming Volume 1. Fundamental Algorithms.</w:t>
      </w:r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Massachusetts:</w:t>
      </w:r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Pr="00144288">
        <w:rPr>
          <w:rFonts w:ascii="Times New Roman" w:hAnsi="Times New Roman" w:cs="Times New Roman"/>
          <w:sz w:val="24"/>
          <w:lang w:val="en-US"/>
        </w:rPr>
        <w:t>Addison-Wesley</w:t>
      </w:r>
      <w:r>
        <w:rPr>
          <w:rFonts w:ascii="Times New Roman" w:hAnsi="Times New Roman" w:cs="Times New Roman"/>
          <w:sz w:val="24"/>
          <w:lang w:val="en-US"/>
        </w:rPr>
        <w:t>.</w:t>
      </w:r>
      <w:r w:rsidRPr="00144288">
        <w:rPr>
          <w:rFonts w:ascii="Times New Roman" w:hAnsi="Times New Roman" w:cs="Times New Roman"/>
          <w:i/>
          <w:sz w:val="24"/>
          <w:lang w:val="en-US"/>
        </w:rPr>
        <w:t xml:space="preserve"> </w:t>
      </w:r>
    </w:p>
    <w:p w14:paraId="5EC741E0" w14:textId="77777777" w:rsidR="00594C09" w:rsidRPr="00D36920" w:rsidRDefault="00594C09" w:rsidP="00D3692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</w:rPr>
      </w:pPr>
    </w:p>
    <w:sectPr w:rsidR="00594C09" w:rsidRPr="00D36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46BF"/>
    <w:multiLevelType w:val="hybridMultilevel"/>
    <w:tmpl w:val="AD4017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D04F6"/>
    <w:multiLevelType w:val="hybridMultilevel"/>
    <w:tmpl w:val="FBA471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266DC"/>
    <w:multiLevelType w:val="hybridMultilevel"/>
    <w:tmpl w:val="924600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A28F3"/>
    <w:multiLevelType w:val="hybridMultilevel"/>
    <w:tmpl w:val="5C464E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1D"/>
    <w:rsid w:val="00471FC3"/>
    <w:rsid w:val="00594C09"/>
    <w:rsid w:val="006C2F77"/>
    <w:rsid w:val="007F05D3"/>
    <w:rsid w:val="008D3351"/>
    <w:rsid w:val="00994C73"/>
    <w:rsid w:val="009B0407"/>
    <w:rsid w:val="00B8531D"/>
    <w:rsid w:val="00D36920"/>
    <w:rsid w:val="00D9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F4D0"/>
  <w15:chartTrackingRefBased/>
  <w15:docId w15:val="{EEA46AE6-6D1B-4994-A579-EF61B3E8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9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04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407"/>
    <w:rPr>
      <w:rFonts w:ascii="Segoe UI" w:hAnsi="Segoe UI" w:cs="Segoe UI"/>
      <w:sz w:val="18"/>
      <w:szCs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udi\Documents\Custom%20Office%20Templates\portad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portada</Template>
  <TotalTime>38</TotalTime>
  <Pages>8</Pages>
  <Words>1309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caudi</dc:creator>
  <cp:keywords/>
  <dc:description/>
  <cp:lastModifiedBy>caudi</cp:lastModifiedBy>
  <cp:revision>4</cp:revision>
  <cp:lastPrinted>2019-04-05T00:19:00Z</cp:lastPrinted>
  <dcterms:created xsi:type="dcterms:W3CDTF">2019-04-04T23:40:00Z</dcterms:created>
  <dcterms:modified xsi:type="dcterms:W3CDTF">2019-04-05T00:20:00Z</dcterms:modified>
</cp:coreProperties>
</file>