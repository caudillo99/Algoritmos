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4C951" w14:textId="77777777" w:rsidR="00D91195" w:rsidRPr="00D91195" w:rsidRDefault="00D91195" w:rsidP="00D91195">
      <w:pPr>
        <w:jc w:val="both"/>
        <w:rPr>
          <w:rFonts w:asciiTheme="majorHAnsi" w:hAnsiTheme="majorHAnsi" w:cstheme="majorHAnsi"/>
          <w:b/>
          <w:sz w:val="48"/>
        </w:rPr>
      </w:pPr>
      <w:r w:rsidRPr="00D91195">
        <w:rPr>
          <w:rFonts w:asciiTheme="majorHAnsi" w:hAnsiTheme="majorHAnsi" w:cstheme="majorHAnsi"/>
          <w:b/>
          <w:sz w:val="48"/>
        </w:rPr>
        <w:t xml:space="preserve">UNIVERSIDAD AUTONOMA </w:t>
      </w:r>
      <w:r w:rsidRPr="00D91195">
        <w:rPr>
          <w:rFonts w:asciiTheme="majorHAnsi" w:hAnsiTheme="majorHAnsi" w:cstheme="majorHAnsi"/>
          <w:noProof/>
          <w:sz w:val="32"/>
        </w:rPr>
        <w:drawing>
          <wp:anchor distT="0" distB="0" distL="114300" distR="114300" simplePos="0" relativeHeight="251658240" behindDoc="0" locked="0" layoutInCell="1" allowOverlap="1" wp14:anchorId="2E24E00D" wp14:editId="57B42777">
            <wp:simplePos x="0" y="0"/>
            <wp:positionH relativeFrom="margin">
              <wp:align>center</wp:align>
            </wp:positionH>
            <wp:positionV relativeFrom="paragraph">
              <wp:posOffset>622300</wp:posOffset>
            </wp:positionV>
            <wp:extent cx="1828800" cy="2495550"/>
            <wp:effectExtent l="0" t="0" r="0" b="0"/>
            <wp:wrapTopAndBottom/>
            <wp:docPr id="1" name="Picture 1" descr="Image result for uab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ab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195">
        <w:rPr>
          <w:rFonts w:asciiTheme="majorHAnsi" w:hAnsiTheme="majorHAnsi" w:cstheme="majorHAnsi"/>
          <w:b/>
          <w:sz w:val="48"/>
        </w:rPr>
        <w:t>DE BAJA CALIFORNIA</w:t>
      </w:r>
    </w:p>
    <w:p w14:paraId="0EFBF288" w14:textId="77777777" w:rsidR="008D3351" w:rsidRDefault="008D3351" w:rsidP="00D91195">
      <w:pPr>
        <w:ind w:left="1440" w:hanging="1440"/>
        <w:jc w:val="center"/>
        <w:rPr>
          <w:sz w:val="24"/>
        </w:rPr>
      </w:pPr>
    </w:p>
    <w:p w14:paraId="72941788" w14:textId="77777777" w:rsidR="00B44F82" w:rsidRPr="00B44F82" w:rsidRDefault="00B44F82" w:rsidP="00D91195">
      <w:pPr>
        <w:ind w:left="1440" w:hanging="1440"/>
        <w:jc w:val="center"/>
        <w:rPr>
          <w:b/>
          <w:sz w:val="36"/>
        </w:rPr>
      </w:pPr>
      <w:r w:rsidRPr="00B44F82">
        <w:rPr>
          <w:b/>
          <w:sz w:val="36"/>
        </w:rPr>
        <w:t>ALGORITMOS Y ESTRUCTURA DE DATOS</w:t>
      </w:r>
    </w:p>
    <w:p w14:paraId="3657AB3A" w14:textId="77777777" w:rsidR="00D91195" w:rsidRPr="00B44F82" w:rsidRDefault="00B44F82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B44F82">
        <w:rPr>
          <w:rFonts w:cstheme="minorHAnsi"/>
          <w:sz w:val="36"/>
        </w:rPr>
        <w:t xml:space="preserve">Practica #3. Algoritmos fuerza bruta con recursión </w:t>
      </w:r>
    </w:p>
    <w:p w14:paraId="5C509C6C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ALUMNO: CAUDILLO SANCHEZ DIEGO</w:t>
      </w:r>
    </w:p>
    <w:p w14:paraId="1B8DB899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>MATRICULA: 1249199</w:t>
      </w:r>
    </w:p>
    <w:p w14:paraId="26EF857F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GRUPO: </w:t>
      </w:r>
      <w:r w:rsidR="00727B9F">
        <w:rPr>
          <w:rFonts w:cstheme="minorHAnsi"/>
          <w:sz w:val="36"/>
        </w:rPr>
        <w:t>551</w:t>
      </w:r>
    </w:p>
    <w:p w14:paraId="4DE130A7" w14:textId="77777777" w:rsidR="00D91195" w:rsidRPr="00D91195" w:rsidRDefault="00D91195" w:rsidP="00D91195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DOCENTE: </w:t>
      </w:r>
      <w:r w:rsidR="00727B9F">
        <w:rPr>
          <w:rFonts w:cstheme="minorHAnsi"/>
          <w:sz w:val="36"/>
        </w:rPr>
        <w:t>Alma Leticia Palacios</w:t>
      </w:r>
    </w:p>
    <w:p w14:paraId="53145680" w14:textId="77777777" w:rsidR="00727B9F" w:rsidRDefault="00D91195" w:rsidP="00727B9F">
      <w:pPr>
        <w:spacing w:line="360" w:lineRule="auto"/>
        <w:ind w:left="1440" w:hanging="1440"/>
        <w:jc w:val="center"/>
        <w:rPr>
          <w:rFonts w:cstheme="minorHAnsi"/>
          <w:sz w:val="36"/>
        </w:rPr>
      </w:pPr>
      <w:r w:rsidRPr="00D91195">
        <w:rPr>
          <w:rFonts w:cstheme="minorHAnsi"/>
          <w:sz w:val="36"/>
        </w:rPr>
        <w:t xml:space="preserve">FECHA DE ENTREGA: </w:t>
      </w:r>
      <w:r w:rsidR="00727B9F">
        <w:rPr>
          <w:rFonts w:cstheme="minorHAnsi"/>
          <w:sz w:val="36"/>
        </w:rPr>
        <w:t>08/Marzo/2019</w:t>
      </w:r>
    </w:p>
    <w:p w14:paraId="4E47528D" w14:textId="77777777" w:rsidR="00727B9F" w:rsidRDefault="00727B9F" w:rsidP="00655828">
      <w:pPr>
        <w:spacing w:line="240" w:lineRule="auto"/>
        <w:rPr>
          <w:rFonts w:cstheme="minorHAnsi"/>
          <w:sz w:val="36"/>
        </w:rPr>
      </w:pPr>
      <w:r>
        <w:rPr>
          <w:rFonts w:cstheme="minorHAnsi"/>
          <w:sz w:val="36"/>
        </w:rPr>
        <w:br w:type="page"/>
      </w:r>
    </w:p>
    <w:p w14:paraId="2136D433" w14:textId="77777777" w:rsidR="00727B9F" w:rsidRDefault="00727B9F" w:rsidP="00655828">
      <w:pPr>
        <w:spacing w:line="240" w:lineRule="auto"/>
        <w:ind w:left="1440" w:hanging="144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Introducción </w:t>
      </w:r>
    </w:p>
    <w:p w14:paraId="4F776E5C" w14:textId="77777777" w:rsidR="00C91A8C" w:rsidRPr="00655828" w:rsidRDefault="00C91A8C" w:rsidP="0065582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5828">
        <w:rPr>
          <w:rFonts w:ascii="Times New Roman" w:hAnsi="Times New Roman" w:cs="Times New Roman"/>
          <w:sz w:val="24"/>
        </w:rPr>
        <w:t xml:space="preserve">Los algoritmos de fuerza bruta son técnicas de resolución de problemas que consiste en enumerar </w:t>
      </w:r>
      <w:r w:rsidR="00655828" w:rsidRPr="00655828">
        <w:rPr>
          <w:rFonts w:ascii="Times New Roman" w:hAnsi="Times New Roman" w:cs="Times New Roman"/>
          <w:sz w:val="24"/>
        </w:rPr>
        <w:t xml:space="preserve">sistemáticamente todos los posibles candidatos para una solución y verificar si cada candidato satisface el enunciado del problema. </w:t>
      </w:r>
    </w:p>
    <w:p w14:paraId="33D1A45A" w14:textId="77777777" w:rsidR="00655828" w:rsidRDefault="00655828" w:rsidP="0065582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55828">
        <w:rPr>
          <w:rFonts w:ascii="Times New Roman" w:hAnsi="Times New Roman" w:cs="Times New Roman"/>
          <w:sz w:val="24"/>
        </w:rPr>
        <w:t xml:space="preserve">La búsqueda de fuerza bruta es simple de implementar, y siempre encontrara la solución, si es que existe. El costo es proporcional al numero de posibles soluciones, lo cual en algunos casos tiende a crecer muy rápido, </w:t>
      </w:r>
      <w:r>
        <w:rPr>
          <w:rFonts w:ascii="Times New Roman" w:hAnsi="Times New Roman" w:cs="Times New Roman"/>
          <w:sz w:val="24"/>
        </w:rPr>
        <w:t xml:space="preserve">así </w:t>
      </w:r>
      <w:r w:rsidRPr="00655828">
        <w:rPr>
          <w:rFonts w:ascii="Times New Roman" w:hAnsi="Times New Roman" w:cs="Times New Roman"/>
          <w:sz w:val="24"/>
        </w:rPr>
        <w:t xml:space="preserve">como el tamaño del problema incrementa. </w:t>
      </w:r>
      <w:r>
        <w:rPr>
          <w:rFonts w:ascii="Times New Roman" w:hAnsi="Times New Roman" w:cs="Times New Roman"/>
          <w:sz w:val="24"/>
        </w:rPr>
        <w:t xml:space="preserve">Además, la búsqueda por fuerza bruta es típicamente usada cuando el tamaño del problema es limitado. El método es usado cuando la simplicidad de la implementación es mas importante que la velocidad. </w:t>
      </w:r>
    </w:p>
    <w:p w14:paraId="0C9ADDE0" w14:textId="77777777" w:rsidR="00655828" w:rsidRDefault="006D76D1" w:rsidP="0065582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Algoritmo básico</w:t>
      </w:r>
    </w:p>
    <w:p w14:paraId="2C3E914D" w14:textId="77777777" w:rsidR="006D76D1" w:rsidRDefault="006D76D1" w:rsidP="00655828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orden de querer aplicar la búsqueda por fuerza bruta a una clase de problemas especifico, se debe implementar cuatro procedimientos, </w:t>
      </w:r>
      <w:r>
        <w:rPr>
          <w:rFonts w:ascii="Times New Roman" w:hAnsi="Times New Roman" w:cs="Times New Roman"/>
          <w:i/>
          <w:sz w:val="24"/>
        </w:rPr>
        <w:t xml:space="preserve">primero, siguiente, valido y salida. </w:t>
      </w:r>
      <w:r>
        <w:rPr>
          <w:rFonts w:ascii="Times New Roman" w:hAnsi="Times New Roman" w:cs="Times New Roman"/>
          <w:sz w:val="24"/>
        </w:rPr>
        <w:t xml:space="preserve">Estos procedimientos deben tomar como parámetro el dato </w:t>
      </w:r>
      <w:r>
        <w:rPr>
          <w:rFonts w:ascii="Times New Roman" w:hAnsi="Times New Roman" w:cs="Times New Roman"/>
          <w:i/>
          <w:sz w:val="24"/>
        </w:rPr>
        <w:t xml:space="preserve">P </w:t>
      </w:r>
      <w:r>
        <w:rPr>
          <w:rFonts w:ascii="Times New Roman" w:hAnsi="Times New Roman" w:cs="Times New Roman"/>
          <w:sz w:val="24"/>
        </w:rPr>
        <w:t>para la instancia del problema que se va ser resuelto, y debe seguir lo siguiente:</w:t>
      </w:r>
    </w:p>
    <w:p w14:paraId="7758EFEA" w14:textId="77777777" w:rsidR="006D76D1" w:rsidRDefault="006D76D1" w:rsidP="006D76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76D1">
        <w:rPr>
          <w:rFonts w:ascii="Times New Roman" w:hAnsi="Times New Roman" w:cs="Times New Roman"/>
          <w:i/>
          <w:sz w:val="24"/>
        </w:rPr>
        <w:t>Primero (P)</w:t>
      </w:r>
      <w:r>
        <w:rPr>
          <w:rFonts w:ascii="Times New Roman" w:hAnsi="Times New Roman" w:cs="Times New Roman"/>
          <w:sz w:val="24"/>
        </w:rPr>
        <w:t xml:space="preserve">: genera un primer candidato para </w:t>
      </w:r>
      <w:r w:rsidRPr="006D76D1">
        <w:rPr>
          <w:rFonts w:ascii="Times New Roman" w:hAnsi="Times New Roman" w:cs="Times New Roman"/>
          <w:i/>
          <w:sz w:val="24"/>
        </w:rPr>
        <w:t>P</w:t>
      </w:r>
    </w:p>
    <w:p w14:paraId="29F8E603" w14:textId="77777777" w:rsidR="006D76D1" w:rsidRDefault="006D76D1" w:rsidP="006D76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76D1">
        <w:rPr>
          <w:rFonts w:ascii="Times New Roman" w:hAnsi="Times New Roman" w:cs="Times New Roman"/>
          <w:i/>
          <w:sz w:val="24"/>
        </w:rPr>
        <w:t>Siguiente (P, c)</w:t>
      </w:r>
      <w:r>
        <w:rPr>
          <w:rFonts w:ascii="Times New Roman" w:hAnsi="Times New Roman" w:cs="Times New Roman"/>
          <w:sz w:val="24"/>
        </w:rPr>
        <w:t xml:space="preserve">: genera el siguiente candidato para </w:t>
      </w:r>
      <w:r w:rsidRPr="006D76D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después del actual candidato </w:t>
      </w:r>
      <w:r w:rsidRPr="006D76D1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14:paraId="4C9CBA42" w14:textId="77777777" w:rsidR="006D76D1" w:rsidRDefault="006D76D1" w:rsidP="006D76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76D1">
        <w:rPr>
          <w:rFonts w:ascii="Times New Roman" w:hAnsi="Times New Roman" w:cs="Times New Roman"/>
          <w:i/>
          <w:sz w:val="24"/>
        </w:rPr>
        <w:t>Valida (P, c)</w:t>
      </w:r>
      <w:r>
        <w:rPr>
          <w:rFonts w:ascii="Times New Roman" w:hAnsi="Times New Roman" w:cs="Times New Roman"/>
          <w:sz w:val="24"/>
        </w:rPr>
        <w:t xml:space="preserve">: verifica si el candidato c es una solución para </w:t>
      </w:r>
      <w:r w:rsidRPr="006D76D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>.</w:t>
      </w:r>
    </w:p>
    <w:p w14:paraId="33A26685" w14:textId="77777777" w:rsidR="006D76D1" w:rsidRDefault="006D76D1" w:rsidP="006D76D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D76D1">
        <w:rPr>
          <w:rFonts w:ascii="Times New Roman" w:hAnsi="Times New Roman" w:cs="Times New Roman"/>
          <w:i/>
          <w:sz w:val="24"/>
        </w:rPr>
        <w:t>Salida (</w:t>
      </w:r>
      <w:r w:rsidRPr="006D76D1">
        <w:rPr>
          <w:rFonts w:ascii="Times New Roman" w:hAnsi="Times New Roman" w:cs="Times New Roman"/>
          <w:i/>
          <w:sz w:val="24"/>
        </w:rPr>
        <w:t>P, c</w:t>
      </w:r>
      <w:r w:rsidRPr="006D76D1"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: usa la solución </w:t>
      </w:r>
      <w:r w:rsidRPr="006D76D1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 para </w:t>
      </w:r>
      <w:r w:rsidRPr="006D76D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 como apropiada para la aplicación.</w:t>
      </w:r>
    </w:p>
    <w:p w14:paraId="7843CF69" w14:textId="77777777" w:rsidR="006D76D1" w:rsidRDefault="006D76D1" w:rsidP="00B64D8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procedimiento </w:t>
      </w:r>
      <w:proofErr w:type="gramStart"/>
      <w:r>
        <w:rPr>
          <w:rFonts w:ascii="Times New Roman" w:hAnsi="Times New Roman" w:cs="Times New Roman"/>
          <w:i/>
          <w:sz w:val="24"/>
        </w:rPr>
        <w:t>siguiente(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es el que debe decir cuando no haya mas candidatos para la instancia </w:t>
      </w:r>
      <w:r w:rsidRPr="006D76D1">
        <w:rPr>
          <w:rFonts w:ascii="Times New Roman" w:hAnsi="Times New Roman" w:cs="Times New Roman"/>
          <w:i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, </w:t>
      </w:r>
      <w:r w:rsidR="00B64D84">
        <w:rPr>
          <w:rFonts w:ascii="Times New Roman" w:hAnsi="Times New Roman" w:cs="Times New Roman"/>
          <w:sz w:val="24"/>
        </w:rPr>
        <w:t>después</w:t>
      </w:r>
      <w:r>
        <w:rPr>
          <w:rFonts w:ascii="Times New Roman" w:hAnsi="Times New Roman" w:cs="Times New Roman"/>
          <w:sz w:val="24"/>
        </w:rPr>
        <w:t xml:space="preserve"> del candidato actual </w:t>
      </w:r>
      <w:r w:rsidRPr="006D76D1">
        <w:rPr>
          <w:rFonts w:ascii="Times New Roman" w:hAnsi="Times New Roman" w:cs="Times New Roman"/>
          <w:i/>
          <w:sz w:val="24"/>
        </w:rPr>
        <w:t>c</w:t>
      </w:r>
      <w:r>
        <w:rPr>
          <w:rFonts w:ascii="Times New Roman" w:hAnsi="Times New Roman" w:cs="Times New Roman"/>
          <w:sz w:val="24"/>
        </w:rPr>
        <w:t>.</w:t>
      </w:r>
    </w:p>
    <w:p w14:paraId="5C78D9D7" w14:textId="77777777" w:rsidR="00B64D84" w:rsidRPr="006D76D1" w:rsidRDefault="00B64D84" w:rsidP="00B64D84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14:paraId="68F37821" w14:textId="3AE06FD3" w:rsidR="00727B9F" w:rsidRPr="00727B9F" w:rsidRDefault="00B64D84" w:rsidP="009231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  <w:r w:rsidR="00727B9F" w:rsidRPr="00727B9F">
        <w:rPr>
          <w:rFonts w:ascii="Times New Roman" w:hAnsi="Times New Roman" w:cs="Times New Roman"/>
          <w:b/>
          <w:sz w:val="28"/>
        </w:rPr>
        <w:lastRenderedPageBreak/>
        <w:t>Competencia</w:t>
      </w:r>
    </w:p>
    <w:p w14:paraId="5F548625" w14:textId="77777777" w:rsidR="00727B9F" w:rsidRDefault="00727B9F" w:rsidP="00727B9F">
      <w:pPr>
        <w:jc w:val="both"/>
        <w:rPr>
          <w:rFonts w:ascii="Times New Roman" w:hAnsi="Times New Roman" w:cs="Times New Roman"/>
          <w:sz w:val="24"/>
        </w:rPr>
      </w:pPr>
      <w:r w:rsidRPr="00727B9F">
        <w:rPr>
          <w:rFonts w:ascii="Times New Roman" w:hAnsi="Times New Roman" w:cs="Times New Roman"/>
          <w:sz w:val="24"/>
        </w:rPr>
        <w:t>Diferenciar las ventajas de los algoritmos recursivos sobre los algoritmos iterativos a través de la implementación de un algoritmo fuerza bruta recursivo, en el que se apliquen de manera apropiada el manejo de cadenas y recursión buscando el uso eficiente de los recursos mientras se asegura la integridad de los datos en forma responsable.</w:t>
      </w:r>
    </w:p>
    <w:p w14:paraId="48AB1275" w14:textId="77777777" w:rsidR="00B64D84" w:rsidRDefault="00727B9F" w:rsidP="00B64D84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>Problema</w:t>
      </w:r>
      <w:r w:rsidR="00B64D84">
        <w:rPr>
          <w:rFonts w:ascii="Times New Roman" w:hAnsi="Times New Roman" w:cs="Times New Roman"/>
          <w:b/>
          <w:sz w:val="28"/>
        </w:rPr>
        <w:t xml:space="preserve"> </w:t>
      </w:r>
    </w:p>
    <w:p w14:paraId="65EFE440" w14:textId="77777777" w:rsidR="0037546F" w:rsidRDefault="00B64D84" w:rsidP="0037546F">
      <w:pPr>
        <w:jc w:val="both"/>
        <w:rPr>
          <w:rFonts w:ascii="Times New Roman" w:hAnsi="Times New Roman" w:cs="Times New Roman"/>
          <w:sz w:val="24"/>
          <w:szCs w:val="24"/>
        </w:rPr>
      </w:pPr>
      <w:r w:rsidRPr="00B64D84">
        <w:rPr>
          <w:rFonts w:ascii="Times New Roman" w:hAnsi="Times New Roman" w:cs="Times New Roman"/>
          <w:sz w:val="24"/>
          <w:szCs w:val="24"/>
        </w:rPr>
        <w:t>Una manera de recuperar una contraseña es a través de ataque fuerza bruta, en el que se prueban de manera exhaustiva</w:t>
      </w:r>
      <w:r w:rsidRPr="00B64D84">
        <w:rPr>
          <w:rFonts w:ascii="Times New Roman" w:hAnsi="Times New Roman" w:cs="Times New Roman"/>
          <w:sz w:val="24"/>
          <w:szCs w:val="24"/>
        </w:rPr>
        <w:t xml:space="preserve"> </w:t>
      </w:r>
      <w:r w:rsidRPr="00B64D84">
        <w:rPr>
          <w:rFonts w:ascii="Times New Roman" w:hAnsi="Times New Roman" w:cs="Times New Roman"/>
          <w:sz w:val="24"/>
          <w:szCs w:val="24"/>
        </w:rPr>
        <w:t>todas las combinaciones posibles hasta encontrar aquella que permite el acceso. Diseñe e implemente un</w:t>
      </w:r>
      <w:r w:rsidRPr="00B64D84">
        <w:rPr>
          <w:rFonts w:ascii="Times New Roman" w:hAnsi="Times New Roman" w:cs="Times New Roman"/>
          <w:sz w:val="24"/>
          <w:szCs w:val="24"/>
        </w:rPr>
        <w:t xml:space="preserve"> </w:t>
      </w:r>
      <w:r w:rsidRPr="00B64D84">
        <w:rPr>
          <w:rFonts w:ascii="Times New Roman" w:hAnsi="Times New Roman" w:cs="Times New Roman"/>
          <w:sz w:val="24"/>
          <w:szCs w:val="24"/>
        </w:rPr>
        <w:t>algoritmo recursivo que a partir de una cadena de proporcionada por el usuario genere todas las combinaciones que</w:t>
      </w:r>
      <w:r w:rsidRPr="00B64D84">
        <w:rPr>
          <w:rFonts w:ascii="Times New Roman" w:hAnsi="Times New Roman" w:cs="Times New Roman"/>
          <w:sz w:val="24"/>
          <w:szCs w:val="24"/>
        </w:rPr>
        <w:t xml:space="preserve"> </w:t>
      </w:r>
      <w:r w:rsidRPr="00B64D84">
        <w:rPr>
          <w:rFonts w:ascii="Times New Roman" w:hAnsi="Times New Roman" w:cs="Times New Roman"/>
          <w:sz w:val="24"/>
          <w:szCs w:val="24"/>
        </w:rPr>
        <w:t>se puedan obtener a partir de los caracteres que la forman. Por ejemplo, si la cadena que el usuario introdujo</w:t>
      </w:r>
      <w:r w:rsidRPr="00B64D84">
        <w:rPr>
          <w:rFonts w:ascii="Times New Roman" w:hAnsi="Times New Roman" w:cs="Times New Roman"/>
          <w:sz w:val="24"/>
          <w:szCs w:val="24"/>
        </w:rPr>
        <w:t xml:space="preserve"> </w:t>
      </w:r>
      <w:r w:rsidRPr="00B64D84">
        <w:rPr>
          <w:rFonts w:ascii="Times New Roman" w:hAnsi="Times New Roman" w:cs="Times New Roman"/>
          <w:sz w:val="24"/>
          <w:szCs w:val="24"/>
        </w:rPr>
        <w:t>contiene las letras S, t, r, i, n, g. La salida de su programa debería ser todas las posibles combinaciones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144B9C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El usuario debe introducir las cadenas.</w:t>
      </w:r>
    </w:p>
    <w:p w14:paraId="08A569C8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El tamaño de la cadena es desconocido.</w:t>
      </w:r>
    </w:p>
    <w:p w14:paraId="4CD7C36B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El programador debe limitar el tamaño máximo de la cadena</w:t>
      </w:r>
    </w:p>
    <w:p w14:paraId="0C70CEB2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El algoritmo DEBE ser RECURSIVO</w:t>
      </w:r>
    </w:p>
    <w:p w14:paraId="5EB62894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 xml:space="preserve">La cadena puede contener cualquier carácter </w:t>
      </w:r>
      <w:r w:rsidRPr="0037546F">
        <w:rPr>
          <w:rFonts w:ascii="Times New Roman" w:hAnsi="Times New Roman" w:cs="Times New Roman"/>
          <w:sz w:val="24"/>
          <w:szCs w:val="24"/>
        </w:rPr>
        <w:t>alfanumérico</w:t>
      </w:r>
      <w:r w:rsidRPr="0037546F">
        <w:rPr>
          <w:rFonts w:ascii="Times New Roman" w:hAnsi="Times New Roman" w:cs="Times New Roman"/>
          <w:sz w:val="24"/>
          <w:szCs w:val="24"/>
        </w:rPr>
        <w:t>.</w:t>
      </w:r>
    </w:p>
    <w:p w14:paraId="0D3F8C29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La cadena puede contener caracteres repetidos.</w:t>
      </w:r>
    </w:p>
    <w:p w14:paraId="59F0C4EE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Debe respetarse el uso de minúsculas y mayúsculas.</w:t>
      </w:r>
    </w:p>
    <w:p w14:paraId="04BFB59B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La cadena debe contener al menos un carácter.</w:t>
      </w:r>
    </w:p>
    <w:p w14:paraId="49A6B84D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Las funciones solo deben realizar una tarea.</w:t>
      </w:r>
    </w:p>
    <w:p w14:paraId="1BF93645" w14:textId="77777777" w:rsidR="0037546F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Lenguaje de programación C.</w:t>
      </w:r>
    </w:p>
    <w:p w14:paraId="42A3B5CE" w14:textId="77777777" w:rsidR="00B64D84" w:rsidRPr="0037546F" w:rsidRDefault="0037546F" w:rsidP="003754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546F">
        <w:rPr>
          <w:rFonts w:ascii="Times New Roman" w:hAnsi="Times New Roman" w:cs="Times New Roman"/>
          <w:sz w:val="24"/>
          <w:szCs w:val="24"/>
        </w:rPr>
        <w:t>La estructura del programa debe ser siguiendo el estándar ANSI C.</w:t>
      </w:r>
    </w:p>
    <w:p w14:paraId="1D827748" w14:textId="77777777" w:rsid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 xml:space="preserve">Codificación </w:t>
      </w:r>
    </w:p>
    <w:p w14:paraId="3126B7A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 UNIVERSIDAD AUTONOMA DE BAJA CALIFORNIA</w:t>
      </w:r>
    </w:p>
    <w:p w14:paraId="3560923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Asignatura: Algoritmos y estructura de datos</w:t>
      </w:r>
    </w:p>
    <w:p w14:paraId="54D5BD7D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Alumno: Diego Caudillo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Sanchez</w:t>
      </w:r>
      <w:proofErr w:type="spellEnd"/>
    </w:p>
    <w:p w14:paraId="26D35421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Matricula: 1249199</w:t>
      </w:r>
    </w:p>
    <w:p w14:paraId="144F492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Grupo: 551</w:t>
      </w:r>
    </w:p>
    <w:p w14:paraId="40B6753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Docente: Alma Leticia Palacios Guerrero</w:t>
      </w:r>
    </w:p>
    <w:p w14:paraId="32BAEE0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Fecha de entrega: 08/Marzo/2019 </w:t>
      </w:r>
    </w:p>
    <w:p w14:paraId="484B88B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C7E6F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 DEL PROGRAMA</w:t>
      </w:r>
    </w:p>
    <w:p w14:paraId="53F3499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Una manera de recuperar una contraseña es a través de ataque fuerza bruta, </w:t>
      </w:r>
    </w:p>
    <w:p w14:paraId="375B4634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en el que se prueban de manera exhaustiva todas las combinaciones posibles</w:t>
      </w:r>
    </w:p>
    <w:p w14:paraId="43A107A4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hasta encontrar aquella que permite el acceso. Diseñe e implemente un algo-</w:t>
      </w:r>
    </w:p>
    <w:p w14:paraId="13AEF4C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ritmo recursivo que a partir de una cadena de proporcionada por el usuario</w:t>
      </w:r>
    </w:p>
    <w:p w14:paraId="39F018E1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genere todas las combinaciones que se puedan obtener a partir de los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carac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</w:t>
      </w:r>
    </w:p>
    <w:p w14:paraId="4AF7533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teres que la forman. Por ejemplo, si la cadena que el usuario introdujo con-</w:t>
      </w:r>
    </w:p>
    <w:p w14:paraId="0D4153C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tiene las letras S, t, r, i, n, g. La salida de su programa debería ser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to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</w:t>
      </w:r>
    </w:p>
    <w:p w14:paraId="1E36F1F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das las posibles combinaciones. </w:t>
      </w:r>
    </w:p>
    <w:p w14:paraId="3CEDB5A6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65E7321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usuario debe introducir las cadenas.</w:t>
      </w:r>
    </w:p>
    <w:p w14:paraId="707379F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tamaño de la cadena es desconocido.</w:t>
      </w:r>
    </w:p>
    <w:p w14:paraId="191A4BA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programador debe limitar el tamaño máximo de la cadena</w:t>
      </w:r>
    </w:p>
    <w:p w14:paraId="20D405C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El algoritmo DEBE ser RECURSIVO</w:t>
      </w:r>
    </w:p>
    <w:p w14:paraId="00EE762B" w14:textId="063864C5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cadena puede contener cualquier carácter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alfanumérico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</w:t>
      </w:r>
    </w:p>
    <w:p w14:paraId="5737FF0D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cadena puede contener caracteres repetidos.</w:t>
      </w:r>
    </w:p>
    <w:p w14:paraId="1A406EB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Debe respetarse el uso de minúsculas y mayúsculas.</w:t>
      </w:r>
    </w:p>
    <w:p w14:paraId="34E525D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cadena debe contener al menos un carácter.</w:t>
      </w:r>
    </w:p>
    <w:p w14:paraId="55EAB45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Las funciones solo deben realizar una tarea.</w:t>
      </w:r>
    </w:p>
    <w:p w14:paraId="2815C07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Lenguaje de programación C.</w:t>
      </w:r>
    </w:p>
    <w:p w14:paraId="6585013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sym w:font="Symbol" w:char="F0A7"/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estructura del programa debe ser siguiendo el estándar ANSI C.</w:t>
      </w:r>
    </w:p>
    <w:p w14:paraId="3A8CD4C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7CCA84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*/</w:t>
      </w:r>
    </w:p>
    <w:p w14:paraId="11612DB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/*Bibliotecas utilizadas en el programa*/</w:t>
      </w:r>
    </w:p>
    <w:p w14:paraId="5822E77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4E15DBD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stdlib.h</w:t>
      </w:r>
      <w:proofErr w:type="spell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379F1E9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proofErr w:type="spell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6E64969C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#include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&lt;</w:t>
      </w:r>
      <w:proofErr w:type="spellStart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time.h</w:t>
      </w:r>
      <w:proofErr w:type="spell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&gt;</w:t>
      </w:r>
    </w:p>
    <w:p w14:paraId="23F2DB21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6CD4F9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/*HEADERS*/</w:t>
      </w:r>
    </w:p>
    <w:p w14:paraId="7D731C1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combinaciones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str,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base,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str_size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440955B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factorial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number);</w:t>
      </w:r>
    </w:p>
    <w:p w14:paraId="352AA36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FCB704C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Función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 xml:space="preserve"> principal*/</w:t>
      </w:r>
    </w:p>
    <w:p w14:paraId="7A9FF131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argc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*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argv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</w:t>
      </w:r>
    </w:p>
    <w:p w14:paraId="64F4DFF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214191B4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str[</w:t>
      </w:r>
      <w:proofErr w:type="gramEnd"/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14:paraId="6B7F60F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base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10B87F0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una palabra: "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proofErr w:type="spell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EE4DD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combinaciones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str,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base, </w:t>
      </w:r>
      <w:proofErr w:type="spell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strlen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(str)-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212E101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getchar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F2B54E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6453D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FF1551D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185B3CF6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</w:t>
      </w:r>
    </w:p>
    <w:p w14:paraId="7F3E73E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aplica la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busqueda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por fuerza bruta, la cual realiza todas las </w:t>
      </w:r>
    </w:p>
    <w:p w14:paraId="19F1F45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combinaciones posibles para una cadena dada. La función no devuelve ni un valor,</w:t>
      </w:r>
    </w:p>
    <w:p w14:paraId="723650F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pero cambia el valor de la cadena. </w:t>
      </w:r>
    </w:p>
    <w:p w14:paraId="28CC0A04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</w:t>
      </w:r>
    </w:p>
    <w:p w14:paraId="36A8F4A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Cadena la cual contiene la palabra ingresada por el usuario.</w:t>
      </w:r>
    </w:p>
    <w:p w14:paraId="0ABD684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lastRenderedPageBreak/>
        <w:t xml:space="preserve">        </w:t>
      </w:r>
    </w:p>
    <w:p w14:paraId="1F574B6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Inicializador que conforme va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llamandose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recursion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, va aumentando hasta </w:t>
      </w:r>
    </w:p>
    <w:p w14:paraId="72F5A5A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llegar al mismo número del tamaño de la cadena.</w:t>
      </w:r>
    </w:p>
    <w:p w14:paraId="54E1110C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</w:p>
    <w:p w14:paraId="5957CC4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-base: Es un número base el cual ayuda a determinar la cantidad de veces que se va</w:t>
      </w:r>
    </w:p>
    <w:p w14:paraId="1845A91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a realizar un intercambio de caracteres, por llamada a función. Siempre se inicializa</w:t>
      </w:r>
    </w:p>
    <w:p w14:paraId="4374F8F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en 2 y se va incrementado por 1, siempre y cuando la cadena sea mayor a 1. </w:t>
      </w:r>
    </w:p>
    <w:p w14:paraId="798060F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</w:p>
    <w:p w14:paraId="4D13DA6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str_size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tamaño de la cadena menos 1. Se le resta un 1 debido a que al momento de </w:t>
      </w:r>
    </w:p>
    <w:p w14:paraId="0DADE3E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accesar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al arreglo no haya confusión, ya que se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accesa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derecha a izquierda.  </w:t>
      </w:r>
    </w:p>
    <w:p w14:paraId="630CE9E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0175828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combinaciones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char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* str,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base,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str_size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141E5A4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6B7B183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tmp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caracter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temporal donde se guarda un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caracter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para hacer un swap.</w:t>
      </w:r>
    </w:p>
    <w:p w14:paraId="6C5CA59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x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949B5E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 </w:t>
      </w:r>
      <w:proofErr w:type="spell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strlen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recursión termina cuando se llegue al tamaño de la cadena.</w:t>
      </w:r>
    </w:p>
    <w:p w14:paraId="5BD31D60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{</w:t>
      </w:r>
    </w:p>
    <w:p w14:paraId="4D1AE54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init+x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&lt;= </w:t>
      </w:r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factorial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(base))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la cantidad de iteraciones es con base a la cantidad de letras</w:t>
      </w:r>
    </w:p>
    <w:p w14:paraId="1BD9F8B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//iniciando de derecha a izquierda, tomando las ultimas 2 letras, posteriormente se van agregando</w:t>
      </w:r>
    </w:p>
    <w:p w14:paraId="1427088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//letras para el intercambio. </w:t>
      </w:r>
      <w:proofErr w:type="gram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La cantidad de iteraciones esta dado por n!</w:t>
      </w:r>
      <w:proofErr w:type="gram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(factorial), donde n es </w:t>
      </w:r>
    </w:p>
    <w:p w14:paraId="387EF58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//la cantidad de letras, tomando que cuenta que ninguna letra se repite. </w:t>
      </w:r>
    </w:p>
    <w:p w14:paraId="799E887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{</w:t>
      </w:r>
    </w:p>
    <w:p w14:paraId="51E56B0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i ==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init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i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;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//La variable que recorre el arreglo se reinicializa en 0 debido a que</w:t>
      </w:r>
    </w:p>
    <w:p w14:paraId="6948083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//si sigue aumentando se saldría de las dimensiones del arreglo, imprimiendo así basura. </w:t>
      </w:r>
    </w:p>
    <w:p w14:paraId="0B701EE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tmp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str_size-init+i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];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se guarda la letra que se requiere en un temporal para poder</w:t>
      </w:r>
    </w:p>
    <w:p w14:paraId="675ED74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//asignarla y hacer el intercambio, de otro modo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perderiamos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la letra ya que se sobre escribe.</w:t>
      </w:r>
    </w:p>
    <w:p w14:paraId="3C761B6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i++;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//se aumenta la variable en 1 para ir recorriendo el arreglo.</w:t>
      </w:r>
    </w:p>
    <w:p w14:paraId="1A054EDA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    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str[str_size-init+i-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 = str[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str_size-init+i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]; </w:t>
      </w:r>
    </w:p>
    <w:p w14:paraId="58AEC946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str[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str_size-init+i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] =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tmp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14:paraId="446C789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    </w:t>
      </w:r>
      <w:proofErr w:type="spellStart"/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"%s</w:t>
      </w:r>
      <w:r w:rsidRPr="00D73987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D739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05B23D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            x++; </w:t>
      </w: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//incremento de la variable para que no se cicle infinitamente. </w:t>
      </w:r>
    </w:p>
    <w:p w14:paraId="137B4AB9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   </w:t>
      </w:r>
      <w:proofErr w:type="gram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  <w:proofErr w:type="spell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combinaciones</w:t>
      </w:r>
      <w:proofErr w:type="spellEnd"/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(str, init+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 base+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str_size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14:paraId="7BEE5D9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2896784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C54D79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DDFB53F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/*</w:t>
      </w:r>
    </w:p>
    <w:p w14:paraId="5A38DFF7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DESCRIPCION</w:t>
      </w:r>
    </w:p>
    <w:p w14:paraId="52F4FBC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Funcion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que devuelve </w:t>
      </w:r>
      <w:proofErr w:type="gram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el factorial</w:t>
      </w:r>
      <w:proofErr w:type="gram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de un numero entero.</w:t>
      </w:r>
    </w:p>
    <w:p w14:paraId="1B6B83C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PARAMETROS</w:t>
      </w:r>
    </w:p>
    <w:p w14:paraId="06AACFD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       -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number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: </w:t>
      </w:r>
      <w:proofErr w:type="spellStart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numero</w:t>
      </w:r>
      <w:proofErr w:type="spellEnd"/>
      <w:r w:rsidRPr="00D73987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entero al cual se le determina su factorial.</w:t>
      </w:r>
    </w:p>
    <w:p w14:paraId="61F3680E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*/</w:t>
      </w:r>
    </w:p>
    <w:p w14:paraId="51EBC6D6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D73987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factorial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number)</w:t>
      </w:r>
    </w:p>
    <w:p w14:paraId="5D37F335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14:paraId="467A0E92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r w:rsidRPr="00D73987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fact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</w:p>
    <w:p w14:paraId="538DDA78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gram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proofErr w:type="gram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D73987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;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&lt;= number;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</w:t>
      </w:r>
    </w:p>
    <w:p w14:paraId="040308DC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  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*= i;</w:t>
      </w:r>
    </w:p>
    <w:p w14:paraId="03779C8B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D7398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fact</w:t>
      </w:r>
      <w:proofErr w:type="spellEnd"/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BD31F3" w14:textId="77777777" w:rsidR="00D73987" w:rsidRPr="00D73987" w:rsidRDefault="00D73987" w:rsidP="00D739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739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B320C9F" w14:textId="77777777" w:rsidR="00B64D84" w:rsidRPr="00727B9F" w:rsidRDefault="00B64D84" w:rsidP="00727B9F">
      <w:pPr>
        <w:jc w:val="both"/>
        <w:rPr>
          <w:rFonts w:ascii="Times New Roman" w:hAnsi="Times New Roman" w:cs="Times New Roman"/>
          <w:b/>
          <w:sz w:val="28"/>
        </w:rPr>
      </w:pPr>
    </w:p>
    <w:p w14:paraId="2A1B0555" w14:textId="3C7E9FB3" w:rsid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>Evidencia</w:t>
      </w:r>
    </w:p>
    <w:p w14:paraId="60C17077" w14:textId="227F4903" w:rsidR="00D73987" w:rsidRDefault="00D73987" w:rsidP="00727B9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2DEAB9DC" wp14:editId="20E8EAAA">
            <wp:extent cx="5457825" cy="583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B5FC" w14:textId="0B563969" w:rsidR="00D73987" w:rsidRPr="00727B9F" w:rsidRDefault="00D73987" w:rsidP="00727B9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5E535EF" wp14:editId="4552D28E">
            <wp:extent cx="4657725" cy="6010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1FD" w14:textId="156459C6" w:rsidR="00727B9F" w:rsidRDefault="00727B9F" w:rsidP="00727B9F">
      <w:pPr>
        <w:jc w:val="both"/>
        <w:rPr>
          <w:rFonts w:ascii="Times New Roman" w:hAnsi="Times New Roman" w:cs="Times New Roman"/>
          <w:b/>
          <w:sz w:val="28"/>
        </w:rPr>
      </w:pPr>
      <w:r w:rsidRPr="00727B9F">
        <w:rPr>
          <w:rFonts w:ascii="Times New Roman" w:hAnsi="Times New Roman" w:cs="Times New Roman"/>
          <w:b/>
          <w:sz w:val="28"/>
        </w:rPr>
        <w:t xml:space="preserve">Conclusión </w:t>
      </w:r>
    </w:p>
    <w:p w14:paraId="45D4B8C0" w14:textId="5F54F6AD" w:rsidR="00D73987" w:rsidRPr="00D73987" w:rsidRDefault="00D73987" w:rsidP="00727B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 finalizar la practica se concluye que </w:t>
      </w:r>
      <w:r w:rsidR="008D1E14">
        <w:rPr>
          <w:rFonts w:ascii="Times New Roman" w:hAnsi="Times New Roman" w:cs="Times New Roman"/>
          <w:sz w:val="24"/>
        </w:rPr>
        <w:t xml:space="preserve">la recursión en aplicaciones de ordenamiento o búsqueda pueden ser eficaces. En este caso al programar la búsqueda por fuerza bruta la cual, la búsqueda crece muchísimo en relación a la cantidad de caracteres que se este ordenando. </w:t>
      </w:r>
      <w:proofErr w:type="gramStart"/>
      <w:r w:rsidR="008D1E14">
        <w:rPr>
          <w:rFonts w:ascii="Times New Roman" w:hAnsi="Times New Roman" w:cs="Times New Roman"/>
          <w:sz w:val="24"/>
        </w:rPr>
        <w:t xml:space="preserve">La proporción de veces que se ejecuta esta dada por </w:t>
      </w:r>
      <w:r w:rsidR="008D1E14" w:rsidRPr="008D1E14">
        <w:rPr>
          <w:rFonts w:ascii="Times New Roman" w:hAnsi="Times New Roman" w:cs="Times New Roman"/>
          <w:i/>
          <w:sz w:val="24"/>
        </w:rPr>
        <w:t>n!</w:t>
      </w:r>
      <w:proofErr w:type="gramEnd"/>
      <w:r w:rsidR="008D1E14">
        <w:rPr>
          <w:rFonts w:ascii="Times New Roman" w:hAnsi="Times New Roman" w:cs="Times New Roman"/>
          <w:sz w:val="24"/>
        </w:rPr>
        <w:t xml:space="preserve">, donde </w:t>
      </w:r>
      <w:r w:rsidR="008D1E14" w:rsidRPr="008D1E14">
        <w:rPr>
          <w:rFonts w:ascii="Times New Roman" w:hAnsi="Times New Roman" w:cs="Times New Roman"/>
          <w:i/>
          <w:sz w:val="24"/>
        </w:rPr>
        <w:t>n</w:t>
      </w:r>
      <w:r w:rsidR="008D1E14">
        <w:rPr>
          <w:rFonts w:ascii="Times New Roman" w:hAnsi="Times New Roman" w:cs="Times New Roman"/>
          <w:sz w:val="24"/>
        </w:rPr>
        <w:t xml:space="preserve"> es el tamaño de la cadena ingresada por el usuario. </w:t>
      </w:r>
    </w:p>
    <w:p w14:paraId="795E3504" w14:textId="59882C07" w:rsidR="00727B9F" w:rsidRDefault="00727B9F" w:rsidP="00727B9F">
      <w:pPr>
        <w:jc w:val="both"/>
        <w:rPr>
          <w:rFonts w:ascii="Times New Roman" w:hAnsi="Times New Roman" w:cs="Times New Roman"/>
          <w:b/>
          <w:sz w:val="24"/>
        </w:rPr>
      </w:pPr>
      <w:r w:rsidRPr="00727B9F">
        <w:rPr>
          <w:rFonts w:ascii="Times New Roman" w:hAnsi="Times New Roman" w:cs="Times New Roman"/>
          <w:b/>
          <w:sz w:val="28"/>
        </w:rPr>
        <w:t xml:space="preserve">Fuente </w:t>
      </w:r>
      <w:r w:rsidRPr="00727B9F">
        <w:rPr>
          <w:rFonts w:ascii="Times New Roman" w:hAnsi="Times New Roman" w:cs="Times New Roman"/>
          <w:b/>
          <w:sz w:val="24"/>
        </w:rPr>
        <w:t xml:space="preserve"> </w:t>
      </w:r>
    </w:p>
    <w:p w14:paraId="52969B5F" w14:textId="77777777" w:rsidR="00D64DCE" w:rsidRPr="00D64DCE" w:rsidRDefault="008D1E14" w:rsidP="00727B9F">
      <w:pPr>
        <w:jc w:val="both"/>
        <w:rPr>
          <w:rFonts w:ascii="Times New Roman" w:hAnsi="Times New Roman" w:cs="Times New Roman"/>
          <w:sz w:val="20"/>
          <w:lang w:val="en-US"/>
        </w:rPr>
      </w:pPr>
      <w:proofErr w:type="spellStart"/>
      <w:r w:rsidRPr="00D64DCE">
        <w:rPr>
          <w:rFonts w:ascii="Times New Roman" w:hAnsi="Times New Roman" w:cs="Times New Roman"/>
          <w:sz w:val="20"/>
          <w:lang w:val="en-US"/>
        </w:rPr>
        <w:t>Berstein</w:t>
      </w:r>
      <w:proofErr w:type="spellEnd"/>
      <w:r w:rsidRPr="00D64DCE">
        <w:rPr>
          <w:rFonts w:ascii="Times New Roman" w:hAnsi="Times New Roman" w:cs="Times New Roman"/>
          <w:sz w:val="20"/>
          <w:lang w:val="en-US"/>
        </w:rPr>
        <w:t xml:space="preserve"> J.D. (</w:t>
      </w:r>
      <w:proofErr w:type="spellStart"/>
      <w:r w:rsidRPr="00D64DCE">
        <w:rPr>
          <w:rFonts w:ascii="Times New Roman" w:hAnsi="Times New Roman" w:cs="Times New Roman"/>
          <w:sz w:val="20"/>
          <w:lang w:val="en-US"/>
        </w:rPr>
        <w:t>s.f</w:t>
      </w:r>
      <w:proofErr w:type="spellEnd"/>
      <w:r w:rsidRPr="00D64DCE">
        <w:rPr>
          <w:rFonts w:ascii="Times New Roman" w:hAnsi="Times New Roman" w:cs="Times New Roman"/>
          <w:sz w:val="20"/>
          <w:lang w:val="en-US"/>
        </w:rPr>
        <w:t xml:space="preserve">). </w:t>
      </w:r>
      <w:r w:rsidRPr="00D64DCE">
        <w:rPr>
          <w:rFonts w:ascii="Times New Roman" w:hAnsi="Times New Roman" w:cs="Times New Roman"/>
          <w:i/>
          <w:sz w:val="20"/>
          <w:lang w:val="en-US"/>
        </w:rPr>
        <w:t>Understanding brute force</w:t>
      </w:r>
      <w:r w:rsidRPr="00D64DCE">
        <w:rPr>
          <w:rFonts w:ascii="Times New Roman" w:hAnsi="Times New Roman" w:cs="Times New Roman"/>
          <w:sz w:val="20"/>
          <w:lang w:val="en-US"/>
        </w:rPr>
        <w:t xml:space="preserve">. </w:t>
      </w:r>
      <w:r w:rsidRPr="00D64DCE">
        <w:rPr>
          <w:rFonts w:ascii="Times New Roman" w:hAnsi="Times New Roman" w:cs="Times New Roman"/>
          <w:sz w:val="20"/>
          <w:lang w:val="en-US"/>
        </w:rPr>
        <w:t>University of Illinois</w:t>
      </w:r>
      <w:r w:rsidRPr="00D64DCE">
        <w:rPr>
          <w:rFonts w:ascii="Times New Roman" w:hAnsi="Times New Roman" w:cs="Times New Roman"/>
          <w:sz w:val="20"/>
          <w:lang w:val="en-US"/>
        </w:rPr>
        <w:t>: Chicago.</w:t>
      </w:r>
    </w:p>
    <w:p w14:paraId="580DF8EF" w14:textId="7CD5E46B" w:rsidR="008D1E14" w:rsidRPr="00D64DCE" w:rsidRDefault="00D64DCE" w:rsidP="00727B9F">
      <w:pPr>
        <w:jc w:val="both"/>
        <w:rPr>
          <w:rFonts w:ascii="Times New Roman" w:hAnsi="Times New Roman" w:cs="Times New Roman"/>
          <w:sz w:val="20"/>
          <w:lang w:val="en-US"/>
        </w:rPr>
      </w:pPr>
      <w:r w:rsidRPr="00D64DCE">
        <w:rPr>
          <w:rFonts w:ascii="Times New Roman" w:hAnsi="Times New Roman" w:cs="Times New Roman"/>
          <w:sz w:val="20"/>
          <w:lang w:val="en-US"/>
        </w:rPr>
        <w:t xml:space="preserve">Levitin A. (2012). </w:t>
      </w:r>
      <w:r w:rsidRPr="00D64DCE">
        <w:rPr>
          <w:rFonts w:ascii="Times New Roman" w:hAnsi="Times New Roman" w:cs="Times New Roman"/>
          <w:i/>
          <w:sz w:val="20"/>
          <w:lang w:val="en-US"/>
        </w:rPr>
        <w:t>Brute force and Exhaustive search</w:t>
      </w:r>
      <w:r w:rsidRPr="00D64DCE">
        <w:rPr>
          <w:rFonts w:ascii="Times New Roman" w:hAnsi="Times New Roman" w:cs="Times New Roman"/>
          <w:sz w:val="20"/>
          <w:lang w:val="en-US"/>
        </w:rPr>
        <w:t xml:space="preserve">. </w:t>
      </w:r>
      <w:proofErr w:type="spellStart"/>
      <w:r w:rsidRPr="00D64DCE">
        <w:rPr>
          <w:rFonts w:ascii="Times New Roman" w:hAnsi="Times New Roman" w:cs="Times New Roman"/>
          <w:sz w:val="20"/>
          <w:lang w:val="en-US"/>
        </w:rPr>
        <w:t>En</w:t>
      </w:r>
      <w:proofErr w:type="spellEnd"/>
      <w:r w:rsidRPr="00D64DCE">
        <w:rPr>
          <w:rFonts w:ascii="Times New Roman" w:hAnsi="Times New Roman" w:cs="Times New Roman"/>
          <w:sz w:val="20"/>
          <w:lang w:val="en-US"/>
        </w:rPr>
        <w:t xml:space="preserve"> Introduction to Design and Analysis of Algorithms(pp.105-108). </w:t>
      </w:r>
      <w:r w:rsidRPr="00D64DCE">
        <w:rPr>
          <w:rFonts w:ascii="Times New Roman" w:hAnsi="Times New Roman" w:cs="Times New Roman"/>
          <w:sz w:val="20"/>
        </w:rPr>
        <w:t xml:space="preserve">New Jersey: Pearson. </w:t>
      </w:r>
      <w:r w:rsidR="008D1E14" w:rsidRPr="00D64DCE">
        <w:rPr>
          <w:rFonts w:ascii="Times New Roman" w:hAnsi="Times New Roman" w:cs="Times New Roman"/>
          <w:sz w:val="20"/>
          <w:lang w:val="en-US"/>
        </w:rPr>
        <w:t xml:space="preserve"> </w:t>
      </w:r>
    </w:p>
    <w:sectPr w:rsidR="008D1E14" w:rsidRPr="00D6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11EA"/>
    <w:multiLevelType w:val="hybridMultilevel"/>
    <w:tmpl w:val="D9B482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F5F"/>
    <w:multiLevelType w:val="hybridMultilevel"/>
    <w:tmpl w:val="AF68B3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9F"/>
    <w:rsid w:val="0037546F"/>
    <w:rsid w:val="00655828"/>
    <w:rsid w:val="006C2F77"/>
    <w:rsid w:val="006D76D1"/>
    <w:rsid w:val="00727B9F"/>
    <w:rsid w:val="008D1E14"/>
    <w:rsid w:val="008D3351"/>
    <w:rsid w:val="00923133"/>
    <w:rsid w:val="00B44F82"/>
    <w:rsid w:val="00B64D84"/>
    <w:rsid w:val="00C91A8C"/>
    <w:rsid w:val="00D64DCE"/>
    <w:rsid w:val="00D73987"/>
    <w:rsid w:val="00D9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795C"/>
  <w15:chartTrackingRefBased/>
  <w15:docId w15:val="{8AB71930-65DE-442B-B7BA-0FDA3FD8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udi\Documents\Custom%20Office%20Templates\porta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7ADE0-D7EC-44B9-90D8-DDF1CE64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</Template>
  <TotalTime>107</TotalTime>
  <Pages>8</Pages>
  <Words>1278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caudi</dc:creator>
  <cp:keywords/>
  <dc:description/>
  <cp:lastModifiedBy>caudi</cp:lastModifiedBy>
  <cp:revision>4</cp:revision>
  <dcterms:created xsi:type="dcterms:W3CDTF">2019-03-01T19:33:00Z</dcterms:created>
  <dcterms:modified xsi:type="dcterms:W3CDTF">2019-03-07T05:23:00Z</dcterms:modified>
</cp:coreProperties>
</file>