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8EFA" w14:textId="77777777" w:rsidR="00D91195" w:rsidRPr="00D91195" w:rsidRDefault="00D91195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b/>
          <w:sz w:val="48"/>
        </w:rPr>
        <w:t xml:space="preserve">UNIVERSIDAD AUTONOMA </w:t>
      </w: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189547A0" wp14:editId="31E991ED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DE BAJA CALIFORNIA</w:t>
      </w:r>
    </w:p>
    <w:p w14:paraId="6C51D7D2" w14:textId="77777777" w:rsidR="008D3351" w:rsidRPr="00D91195" w:rsidRDefault="008D3351" w:rsidP="00D91195">
      <w:pPr>
        <w:ind w:left="1440" w:hanging="1440"/>
        <w:jc w:val="center"/>
        <w:rPr>
          <w:sz w:val="24"/>
        </w:rPr>
      </w:pPr>
    </w:p>
    <w:p w14:paraId="1AD18CAD" w14:textId="77777777" w:rsidR="00D91195" w:rsidRPr="00DD6CB0" w:rsidRDefault="00DD6CB0" w:rsidP="00D91195">
      <w:pPr>
        <w:spacing w:line="360" w:lineRule="auto"/>
        <w:ind w:left="1440" w:hanging="1440"/>
        <w:jc w:val="center"/>
        <w:rPr>
          <w:rFonts w:cstheme="minorHAnsi"/>
          <w:b/>
          <w:sz w:val="48"/>
        </w:rPr>
      </w:pPr>
      <w:r w:rsidRPr="00DD6CB0">
        <w:rPr>
          <w:rFonts w:cstheme="minorHAnsi"/>
          <w:b/>
          <w:sz w:val="48"/>
        </w:rPr>
        <w:t>Algoritmos</w:t>
      </w:r>
      <w:r w:rsidR="00A53111" w:rsidRPr="00DD6CB0">
        <w:rPr>
          <w:rFonts w:cstheme="minorHAnsi"/>
          <w:b/>
          <w:sz w:val="48"/>
        </w:rPr>
        <w:t xml:space="preserve"> y estructura de datos</w:t>
      </w:r>
    </w:p>
    <w:p w14:paraId="740E8636" w14:textId="1F22AA23" w:rsidR="00A53111" w:rsidRPr="00DD6CB0" w:rsidRDefault="00A53111" w:rsidP="00D91195">
      <w:pPr>
        <w:spacing w:line="360" w:lineRule="auto"/>
        <w:ind w:left="1440" w:hanging="1440"/>
        <w:jc w:val="center"/>
        <w:rPr>
          <w:rFonts w:cstheme="minorHAnsi"/>
          <w:b/>
          <w:sz w:val="44"/>
        </w:rPr>
      </w:pPr>
      <w:r w:rsidRPr="00DD6CB0">
        <w:rPr>
          <w:rFonts w:cstheme="minorHAnsi"/>
          <w:b/>
          <w:sz w:val="44"/>
        </w:rPr>
        <w:t>Practica 5</w:t>
      </w:r>
      <w:r w:rsidR="00DD6CB0" w:rsidRPr="00DD6CB0">
        <w:rPr>
          <w:rFonts w:cstheme="minorHAnsi"/>
          <w:b/>
          <w:sz w:val="44"/>
        </w:rPr>
        <w:t>.</w:t>
      </w:r>
      <w:r w:rsidRPr="00DD6CB0">
        <w:rPr>
          <w:rFonts w:cstheme="minorHAnsi"/>
          <w:b/>
          <w:sz w:val="44"/>
        </w:rPr>
        <w:t xml:space="preserve"> Pilas</w:t>
      </w:r>
      <w:r w:rsidR="00202B6D">
        <w:rPr>
          <w:rFonts w:cstheme="minorHAnsi"/>
          <w:b/>
          <w:sz w:val="44"/>
        </w:rPr>
        <w:t xml:space="preserve"> estáticas </w:t>
      </w:r>
    </w:p>
    <w:p w14:paraId="6C3FBCC0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Alumno: Caudillo Sánchez Diego</w:t>
      </w:r>
    </w:p>
    <w:p w14:paraId="64390AC2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Matricula</w:t>
      </w:r>
      <w:r w:rsidR="00D91195" w:rsidRPr="00D91195">
        <w:rPr>
          <w:rFonts w:cstheme="minorHAnsi"/>
          <w:sz w:val="36"/>
        </w:rPr>
        <w:t>: 1249199</w:t>
      </w:r>
    </w:p>
    <w:p w14:paraId="7B5E9BCD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G</w:t>
      </w:r>
      <w:r w:rsidR="00B8531D">
        <w:rPr>
          <w:rFonts w:cstheme="minorHAnsi"/>
          <w:sz w:val="36"/>
        </w:rPr>
        <w:t>rupo</w:t>
      </w:r>
      <w:r w:rsidRPr="00D91195">
        <w:rPr>
          <w:rFonts w:cstheme="minorHAnsi"/>
          <w:sz w:val="36"/>
        </w:rPr>
        <w:t>:</w:t>
      </w:r>
      <w:r w:rsidR="00B8531D">
        <w:rPr>
          <w:rFonts w:cstheme="minorHAnsi"/>
          <w:sz w:val="36"/>
        </w:rPr>
        <w:t xml:space="preserve"> 551</w:t>
      </w:r>
      <w:r w:rsidRPr="00D91195">
        <w:rPr>
          <w:rFonts w:cstheme="minorHAnsi"/>
          <w:sz w:val="36"/>
        </w:rPr>
        <w:t xml:space="preserve"> </w:t>
      </w:r>
    </w:p>
    <w:p w14:paraId="778BF3D1" w14:textId="77777777" w:rsidR="00D91195" w:rsidRPr="00D91195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 xml:space="preserve">Docente: </w:t>
      </w:r>
      <w:r w:rsidR="00D91195" w:rsidRPr="00D91195">
        <w:rPr>
          <w:rFonts w:cstheme="minorHAnsi"/>
          <w:sz w:val="36"/>
        </w:rPr>
        <w:t xml:space="preserve"> </w:t>
      </w:r>
      <w:r w:rsidR="00BA6874">
        <w:rPr>
          <w:rFonts w:cstheme="minorHAnsi"/>
          <w:sz w:val="36"/>
        </w:rPr>
        <w:t>Alma Leticia Palacios Guerrero</w:t>
      </w:r>
    </w:p>
    <w:p w14:paraId="4F158BF1" w14:textId="77777777" w:rsidR="00DD6CB0" w:rsidRDefault="00B8531D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>Fecha de entrega:</w:t>
      </w:r>
      <w:r w:rsidR="00D91195" w:rsidRPr="00D91195">
        <w:rPr>
          <w:rFonts w:cstheme="minorHAnsi"/>
          <w:sz w:val="36"/>
        </w:rPr>
        <w:t xml:space="preserve"> </w:t>
      </w:r>
      <w:r w:rsidR="00BA6874">
        <w:rPr>
          <w:rFonts w:cstheme="minorHAnsi"/>
          <w:sz w:val="36"/>
        </w:rPr>
        <w:t>29/Marzo/2019</w:t>
      </w:r>
    </w:p>
    <w:p w14:paraId="08A66F80" w14:textId="77777777" w:rsidR="00D6196B" w:rsidRDefault="00D6196B">
      <w:pPr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</w:p>
    <w:p w14:paraId="74891561" w14:textId="3814058B" w:rsidR="002E4A0A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Introducción</w:t>
      </w:r>
    </w:p>
    <w:p w14:paraId="73257C56" w14:textId="2EA0166E" w:rsidR="008C71C4" w:rsidRPr="00DE28A5" w:rsidRDefault="008C71C4" w:rsidP="00D6196B">
      <w:pPr>
        <w:jc w:val="both"/>
        <w:rPr>
          <w:rFonts w:ascii="Times New Roman" w:hAnsi="Times New Roman" w:cs="Times New Roman"/>
          <w:sz w:val="24"/>
        </w:rPr>
      </w:pPr>
      <w:r w:rsidRPr="00DE28A5">
        <w:rPr>
          <w:rFonts w:ascii="Times New Roman" w:hAnsi="Times New Roman" w:cs="Times New Roman"/>
          <w:sz w:val="24"/>
        </w:rPr>
        <w:t>Las pilas son un Tipo de Dato Abstracto (TAD) que sirven como una colección de elementos, con dos funciones principales:</w:t>
      </w:r>
    </w:p>
    <w:p w14:paraId="4E8936BA" w14:textId="5195614F" w:rsidR="008C71C4" w:rsidRPr="00DE28A5" w:rsidRDefault="008C71C4" w:rsidP="008C71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DE28A5">
        <w:rPr>
          <w:rFonts w:ascii="Times New Roman" w:hAnsi="Times New Roman" w:cs="Times New Roman"/>
          <w:sz w:val="24"/>
        </w:rPr>
        <w:t>Push: agrega un elemento a la colección de datos.</w:t>
      </w:r>
    </w:p>
    <w:p w14:paraId="525CE2A2" w14:textId="4C58B8A3" w:rsidR="008C71C4" w:rsidRPr="00DE28A5" w:rsidRDefault="008C71C4" w:rsidP="008C71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DE28A5">
        <w:rPr>
          <w:rFonts w:ascii="Times New Roman" w:hAnsi="Times New Roman" w:cs="Times New Roman"/>
          <w:sz w:val="24"/>
        </w:rPr>
        <w:t>Pop: remueve el dato que haya ingresado recientemente.</w:t>
      </w:r>
    </w:p>
    <w:p w14:paraId="02B02548" w14:textId="34067983" w:rsidR="008C71C4" w:rsidRPr="00DE28A5" w:rsidRDefault="008C71C4" w:rsidP="008C71C4">
      <w:pPr>
        <w:jc w:val="both"/>
        <w:rPr>
          <w:rFonts w:ascii="Times New Roman" w:hAnsi="Times New Roman" w:cs="Times New Roman"/>
          <w:sz w:val="24"/>
        </w:rPr>
      </w:pPr>
      <w:r w:rsidRPr="00DE28A5">
        <w:rPr>
          <w:rFonts w:ascii="Times New Roman" w:hAnsi="Times New Roman" w:cs="Times New Roman"/>
          <w:sz w:val="24"/>
        </w:rPr>
        <w:t xml:space="preserve">El orden en el cual los elementos salen de una pila, recibe el nombre de LIFO (Last In First Out), que se refiere al </w:t>
      </w:r>
      <w:proofErr w:type="spellStart"/>
      <w:r w:rsidRPr="00DE28A5">
        <w:rPr>
          <w:rFonts w:ascii="Times New Roman" w:hAnsi="Times New Roman" w:cs="Times New Roman"/>
          <w:sz w:val="24"/>
        </w:rPr>
        <w:t>ultimo</w:t>
      </w:r>
      <w:proofErr w:type="spellEnd"/>
      <w:r w:rsidRPr="00DE28A5">
        <w:rPr>
          <w:rFonts w:ascii="Times New Roman" w:hAnsi="Times New Roman" w:cs="Times New Roman"/>
          <w:sz w:val="24"/>
        </w:rPr>
        <w:t xml:space="preserve"> elemento que entra será el primero en salir. </w:t>
      </w:r>
    </w:p>
    <w:p w14:paraId="77706C88" w14:textId="2A8F4842" w:rsidR="008C71C4" w:rsidRPr="00DE28A5" w:rsidRDefault="008C71C4" w:rsidP="008C71C4">
      <w:pPr>
        <w:jc w:val="both"/>
        <w:rPr>
          <w:rFonts w:ascii="Times New Roman" w:hAnsi="Times New Roman" w:cs="Times New Roman"/>
          <w:sz w:val="24"/>
        </w:rPr>
      </w:pPr>
      <w:r w:rsidRPr="00DE28A5">
        <w:rPr>
          <w:rFonts w:ascii="Times New Roman" w:hAnsi="Times New Roman" w:cs="Times New Roman"/>
          <w:sz w:val="24"/>
        </w:rPr>
        <w:t xml:space="preserve">Si consideramos a la pila como una estructura de datos linear o </w:t>
      </w:r>
      <w:r w:rsidR="00DE28A5" w:rsidRPr="00DE28A5">
        <w:rPr>
          <w:rFonts w:ascii="Times New Roman" w:hAnsi="Times New Roman" w:cs="Times New Roman"/>
          <w:sz w:val="24"/>
        </w:rPr>
        <w:t>más</w:t>
      </w:r>
      <w:r w:rsidRPr="00DE28A5">
        <w:rPr>
          <w:rFonts w:ascii="Times New Roman" w:hAnsi="Times New Roman" w:cs="Times New Roman"/>
          <w:sz w:val="24"/>
        </w:rPr>
        <w:t xml:space="preserve"> abstracto, una colección secuencial, la operación de push y pop solo ocurren en un extremo de la estructura, a la cual se refiere como el </w:t>
      </w:r>
      <w:r w:rsidRPr="00DE28A5">
        <w:rPr>
          <w:rFonts w:ascii="Times New Roman" w:hAnsi="Times New Roman" w:cs="Times New Roman"/>
          <w:i/>
          <w:sz w:val="24"/>
        </w:rPr>
        <w:t xml:space="preserve">tope de pila. </w:t>
      </w:r>
      <w:r w:rsidRPr="00DE28A5">
        <w:rPr>
          <w:rFonts w:ascii="Times New Roman" w:hAnsi="Times New Roman" w:cs="Times New Roman"/>
          <w:sz w:val="24"/>
        </w:rPr>
        <w:t xml:space="preserve">Esto hace posible implementar una pila como una simple lista enlazada y un apuntador al tope de pila. Una pila puede ser implementada para obtener </w:t>
      </w:r>
      <w:r w:rsidR="00A20845" w:rsidRPr="00DE28A5">
        <w:rPr>
          <w:rFonts w:ascii="Times New Roman" w:hAnsi="Times New Roman" w:cs="Times New Roman"/>
          <w:sz w:val="24"/>
        </w:rPr>
        <w:t xml:space="preserve">una capacidad </w:t>
      </w:r>
      <w:r w:rsidR="00617D71" w:rsidRPr="00DE28A5">
        <w:rPr>
          <w:rFonts w:ascii="Times New Roman" w:hAnsi="Times New Roman" w:cs="Times New Roman"/>
          <w:sz w:val="24"/>
        </w:rPr>
        <w:t xml:space="preserve">encerrada. Si la pila </w:t>
      </w:r>
      <w:proofErr w:type="spellStart"/>
      <w:r w:rsidR="00617D71" w:rsidRPr="00DE28A5">
        <w:rPr>
          <w:rFonts w:ascii="Times New Roman" w:hAnsi="Times New Roman" w:cs="Times New Roman"/>
          <w:sz w:val="24"/>
        </w:rPr>
        <w:t>esta</w:t>
      </w:r>
      <w:proofErr w:type="spellEnd"/>
      <w:r w:rsidR="00617D71" w:rsidRPr="00DE28A5">
        <w:rPr>
          <w:rFonts w:ascii="Times New Roman" w:hAnsi="Times New Roman" w:cs="Times New Roman"/>
          <w:sz w:val="24"/>
        </w:rPr>
        <w:t xml:space="preserve"> llena y ya no contiene </w:t>
      </w:r>
      <w:r w:rsidR="004D1BF1" w:rsidRPr="00DE28A5">
        <w:rPr>
          <w:rFonts w:ascii="Times New Roman" w:hAnsi="Times New Roman" w:cs="Times New Roman"/>
          <w:sz w:val="24"/>
        </w:rPr>
        <w:t>espacio</w:t>
      </w:r>
      <w:r w:rsidR="00617D71" w:rsidRPr="00DE28A5">
        <w:rPr>
          <w:rFonts w:ascii="Times New Roman" w:hAnsi="Times New Roman" w:cs="Times New Roman"/>
          <w:sz w:val="24"/>
        </w:rPr>
        <w:t xml:space="preserve"> suficiente para que a una entidad se le haga un push (insertar dato a la pila), a la pila se le considera en un estado de </w:t>
      </w:r>
      <w:r w:rsidR="00617D71" w:rsidRPr="00DE28A5">
        <w:rPr>
          <w:rFonts w:ascii="Times New Roman" w:hAnsi="Times New Roman" w:cs="Times New Roman"/>
          <w:i/>
          <w:sz w:val="24"/>
        </w:rPr>
        <w:t xml:space="preserve">desbordamiento (overflow). </w:t>
      </w:r>
      <w:r w:rsidR="00617D71" w:rsidRPr="00DE28A5">
        <w:rPr>
          <w:rFonts w:ascii="Times New Roman" w:hAnsi="Times New Roman" w:cs="Times New Roman"/>
          <w:sz w:val="24"/>
        </w:rPr>
        <w:t>La operación pop remueve un dato del tope de pila.</w:t>
      </w:r>
    </w:p>
    <w:p w14:paraId="4F1C609B" w14:textId="77777777" w:rsidR="00F43EE8" w:rsidRDefault="002E4A0A" w:rsidP="00F43EE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Competencia</w:t>
      </w:r>
    </w:p>
    <w:p w14:paraId="30B795EB" w14:textId="6DB4E0AE" w:rsidR="00F43EE8" w:rsidRPr="00F43EE8" w:rsidRDefault="00F43EE8" w:rsidP="00F43EE8">
      <w:pPr>
        <w:jc w:val="both"/>
        <w:rPr>
          <w:rFonts w:ascii="Times New Roman" w:hAnsi="Times New Roman" w:cs="Times New Roman"/>
          <w:sz w:val="24"/>
        </w:rPr>
      </w:pPr>
      <w:r w:rsidRPr="00F43EE8">
        <w:rPr>
          <w:rFonts w:ascii="Times New Roman" w:hAnsi="Times New Roman" w:cs="Times New Roman"/>
          <w:bCs/>
          <w:sz w:val="24"/>
        </w:rPr>
        <w:t>Aplicar eficientemente el principio LIFO para generar soluciones creativas a problemas de ingeniería.</w:t>
      </w:r>
    </w:p>
    <w:p w14:paraId="60C05ECF" w14:textId="77777777" w:rsidR="00F43EE8" w:rsidRDefault="002E4A0A" w:rsidP="00F43EE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Problema </w:t>
      </w:r>
    </w:p>
    <w:p w14:paraId="21728BC7" w14:textId="744A4830" w:rsidR="00F43EE8" w:rsidRPr="00F43EE8" w:rsidRDefault="00F43EE8" w:rsidP="00F43EE8">
      <w:p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 xml:space="preserve">Un palíndromo es una expresión que se lee de igual manera de izquierda a derecha que de derecha a izquierda. Se pide diseñar e implementar un algoritmo basado en </w:t>
      </w:r>
      <w:r w:rsidRPr="00F43EE8">
        <w:rPr>
          <w:rFonts w:ascii="Times New Roman" w:hAnsi="Times New Roman" w:cs="Times New Roman"/>
          <w:i/>
          <w:iCs/>
          <w:sz w:val="24"/>
          <w:szCs w:val="24"/>
        </w:rPr>
        <w:t xml:space="preserve">pilas estáticas </w:t>
      </w:r>
      <w:r w:rsidRPr="00F43EE8">
        <w:rPr>
          <w:rFonts w:ascii="Times New Roman" w:hAnsi="Times New Roman" w:cs="Times New Roman"/>
          <w:sz w:val="24"/>
          <w:szCs w:val="24"/>
        </w:rPr>
        <w:t>que reciba una y evalúe una expresión dada por el usuario y determine si es un palíndromo o no.</w:t>
      </w:r>
    </w:p>
    <w:p w14:paraId="741037E5" w14:textId="1706A232" w:rsidR="00D91195" w:rsidRPr="00D6196B" w:rsidRDefault="00D6196B" w:rsidP="00D6196B">
      <w:pPr>
        <w:jc w:val="both"/>
        <w:rPr>
          <w:rFonts w:ascii="Times New Roman" w:hAnsi="Times New Roman" w:cs="Times New Roman"/>
          <w:b/>
          <w:sz w:val="24"/>
        </w:rPr>
      </w:pPr>
      <w:r w:rsidRPr="00D6196B">
        <w:rPr>
          <w:rFonts w:ascii="Times New Roman" w:hAnsi="Times New Roman" w:cs="Times New Roman"/>
          <w:b/>
          <w:sz w:val="24"/>
        </w:rPr>
        <w:t>Código</w:t>
      </w:r>
    </w:p>
    <w:p w14:paraId="12B7868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5B018C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Alumno: Caudillo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Sanchez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Diego</w:t>
      </w:r>
    </w:p>
    <w:p w14:paraId="6FB40F57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Matricula: 1249199</w:t>
      </w:r>
    </w:p>
    <w:p w14:paraId="69BD768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Grupo: 551</w:t>
      </w:r>
    </w:p>
    <w:p w14:paraId="24786DD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Asignatura: Algoritmos y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estructuas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datos</w:t>
      </w:r>
    </w:p>
    <w:p w14:paraId="3B197F75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Docente: Alma Leticia Palacios Guerrero</w:t>
      </w:r>
    </w:p>
    <w:p w14:paraId="5C3B7C8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Fecha de entrega: 29-marzo-2019</w:t>
      </w:r>
    </w:p>
    <w:p w14:paraId="712421E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3567D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 DEL PROGRAMA</w:t>
      </w:r>
    </w:p>
    <w:p w14:paraId="25DE9E7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Se pide diseñar e implementar un algoritmo basado en pilas estáticas que </w:t>
      </w:r>
    </w:p>
    <w:p w14:paraId="68722DD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reciba una y evalúe una expresión dada por el usuario y determine si es </w:t>
      </w:r>
    </w:p>
    <w:p w14:paraId="7F569A67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un palíndromo o no.</w:t>
      </w:r>
    </w:p>
    <w:p w14:paraId="386E4BD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7A5F681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28378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Librerias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utilizadas*/</w:t>
      </w:r>
    </w:p>
    <w:p w14:paraId="56E730D9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&lt;stdio.h&gt;</w:t>
      </w:r>
    </w:p>
    <w:p w14:paraId="7E49E9D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time.h</w:t>
      </w:r>
      <w:proofErr w:type="spell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749DDF35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lastRenderedPageBreak/>
        <w:t>#include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&lt;string.h&gt;</w:t>
      </w:r>
    </w:p>
    <w:p w14:paraId="6788F44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ctype.h</w:t>
      </w:r>
      <w:proofErr w:type="spell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0C113E8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C97E9D4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/*Headers*/</w:t>
      </w:r>
    </w:p>
    <w:p w14:paraId="3AF2335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deleteSpace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array);</w:t>
      </w:r>
    </w:p>
    <w:p w14:paraId="78A996A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palindrome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array);</w:t>
      </w:r>
    </w:p>
    <w:p w14:paraId="1D0682E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array, 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stack);</w:t>
      </w:r>
    </w:p>
    <w:p w14:paraId="1DD7BA59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stack, 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index);</w:t>
      </w:r>
    </w:p>
    <w:p w14:paraId="78149C2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printStack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size, 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stack);</w:t>
      </w:r>
    </w:p>
    <w:p w14:paraId="49B88539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DBC6E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main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donde se ejecutan todas los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metodos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creados*/</w:t>
      </w:r>
    </w:p>
    <w:p w14:paraId="786B6F8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argc, 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*argv[])</w:t>
      </w:r>
    </w:p>
    <w:p w14:paraId="4CA26A6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0DD9D674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array[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 = {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},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opc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7904E77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clock_t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exe_time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C30E3C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A9FF70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opc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'0'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5D4B34A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BEEFF5D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5141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5141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system</w:t>
      </w:r>
      <w:proofErr w:type="spellEnd"/>
      <w:r w:rsidRPr="005141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("</w:t>
      </w:r>
      <w:proofErr w:type="spellStart"/>
      <w:r w:rsidRPr="005141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cls</w:t>
      </w:r>
      <w:proofErr w:type="spellEnd"/>
      <w:r w:rsidRPr="0051417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");</w:t>
      </w:r>
    </w:p>
    <w:p w14:paraId="5AC778B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palabra: 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6DD2FA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(array);</w:t>
      </w:r>
    </w:p>
    <w:p w14:paraId="5D438EE5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deleteSpace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(array);</w:t>
      </w:r>
    </w:p>
    <w:p w14:paraId="03CDCB6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devuelve -1 no es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palindrome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caso contrario si lo es.</w:t>
      </w:r>
    </w:p>
    <w:p w14:paraId="08FFCFB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exe_time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clock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58D1191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palindrome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 == -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"==========================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==== No es palindrome ====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==========================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8BB7CB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"=========================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===== Es palindrome =====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=========================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BAD372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exe_time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clock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() -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exe_time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3F299A8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proofErr w:type="gram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"Tiempo de </w:t>
      </w:r>
      <w:proofErr w:type="spellStart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ejecucion</w:t>
      </w:r>
      <w:proofErr w:type="spell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lf</w:t>
      </w:r>
      <w:proofErr w:type="spell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segundos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((</w:t>
      </w:r>
      <w:proofErr w:type="spellStart"/>
      <w:r w:rsidRPr="00CF1D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exe_time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)/CLOCKS_PER_SEC);</w:t>
      </w:r>
    </w:p>
    <w:p w14:paraId="3A18F75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setbuf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stdin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D5B27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"Presiones '0' si quiere salir... 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); </w:t>
      </w:r>
    </w:p>
    <w:p w14:paraId="232BCA8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opc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getchar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14:paraId="62068F4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setbuf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(stdin, 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0B2E9D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} </w:t>
      </w:r>
    </w:p>
    <w:p w14:paraId="5AC1912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EEB74C4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9EB61FD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161AF82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</w:t>
      </w:r>
      <w:proofErr w:type="spellEnd"/>
    </w:p>
    <w:p w14:paraId="23AE064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recorre un vector buscando espacios para borrarlos.</w:t>
      </w:r>
    </w:p>
    <w:p w14:paraId="66345232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Parametros</w:t>
      </w:r>
      <w:proofErr w:type="spellEnd"/>
    </w:p>
    <w:p w14:paraId="00423809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-array: arreglo de caracteres el cual se van a borrar los espacios. </w:t>
      </w:r>
    </w:p>
    <w:p w14:paraId="076C6C04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6578988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deleteSpace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array)</w:t>
      </w:r>
    </w:p>
    <w:p w14:paraId="5E7FD79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{</w:t>
      </w:r>
    </w:p>
    <w:p w14:paraId="697F5A27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i=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array[i] != 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i++ )</w:t>
      </w:r>
    </w:p>
    <w:p w14:paraId="55B28C3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{</w:t>
      </w:r>
    </w:p>
    <w:p w14:paraId="3DBB0CF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(array[i] == 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 '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</w:p>
    <w:p w14:paraId="4BECABBB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{</w:t>
      </w:r>
    </w:p>
    <w:p w14:paraId="5184FC8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j = i; array[j] != 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j++ )</w:t>
      </w:r>
    </w:p>
    <w:p w14:paraId="75D8877A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    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array[j] = array[j+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0ED25B9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}</w:t>
      </w:r>
    </w:p>
    <w:p w14:paraId="37117F7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}</w:t>
      </w:r>
    </w:p>
    <w:p w14:paraId="35539B2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373CD0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6C8C952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</w:t>
      </w:r>
      <w:proofErr w:type="spellEnd"/>
    </w:p>
    <w:p w14:paraId="6842C152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realiza un push de un vector hacia la pila. La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mete el </w:t>
      </w:r>
    </w:p>
    <w:p w14:paraId="63FF63F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vector entero a la pila.</w:t>
      </w:r>
    </w:p>
    <w:p w14:paraId="57ABF51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Parametros</w:t>
      </w:r>
      <w:proofErr w:type="spellEnd"/>
    </w:p>
    <w:p w14:paraId="7AE764A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-array: es el arreglo el cual se va introducir a la pila.</w:t>
      </w:r>
    </w:p>
    <w:p w14:paraId="1A0E2674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-stack: un arreglo el cual se reserva como la pila y donde los datos que </w:t>
      </w:r>
    </w:p>
    <w:p w14:paraId="2BE5EF4F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51417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recibe</w:t>
      </w:r>
      <w:proofErr w:type="spellEnd"/>
      <w:r w:rsidRPr="0051417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son del "array"</w:t>
      </w:r>
    </w:p>
    <w:p w14:paraId="2F1A61E6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222A70E0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141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array, 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</w:t>
      </w:r>
    </w:p>
    <w:p w14:paraId="5138FD51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25AF242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//array[position] = 0;</w:t>
      </w:r>
    </w:p>
    <w:p w14:paraId="460C7BAF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i=</w:t>
      </w:r>
      <w:proofErr w:type="spellStart"/>
      <w:r w:rsidRPr="005141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proofErr w:type="spellEnd"/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(array)-</w:t>
      </w:r>
      <w:r w:rsidRPr="005141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j=</w:t>
      </w:r>
      <w:r w:rsidRPr="005141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i &gt;= </w:t>
      </w:r>
      <w:r w:rsidRPr="005141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i--,j++)</w:t>
      </w:r>
    </w:p>
    <w:p w14:paraId="67F1BAC5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stack[j] = array[i];</w:t>
      </w:r>
    </w:p>
    <w:p w14:paraId="3F96FB5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E36434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22BEE2F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</w:t>
      </w:r>
      <w:proofErr w:type="spellEnd"/>
    </w:p>
    <w:p w14:paraId="1016DD9A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realiza un pop a la pila, quiere decir que extrae un dato de ella.</w:t>
      </w:r>
    </w:p>
    <w:p w14:paraId="584020A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la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solo va removiendo datos de uno en uno. Devuelve el dato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extraido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2F3294D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Parametros</w:t>
      </w:r>
      <w:proofErr w:type="spellEnd"/>
    </w:p>
    <w:p w14:paraId="4284EFF2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-stack: array el cual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actua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como la pila y es la cual de donde se extraen los </w:t>
      </w:r>
    </w:p>
    <w:p w14:paraId="00F5E9B7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datos.</w:t>
      </w:r>
    </w:p>
    <w:p w14:paraId="7513B9F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index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la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actual donde se la pila quedo apuntada.</w:t>
      </w:r>
    </w:p>
    <w:p w14:paraId="10D12FB1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441F4FEC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141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stack, 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index)</w:t>
      </w:r>
    </w:p>
    <w:p w14:paraId="0049FA8A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11D1F87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CF1D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data_out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4F5C0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data_out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stack[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];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guarda el dato que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salio</w:t>
      </w:r>
      <w:proofErr w:type="spellEnd"/>
    </w:p>
    <w:p w14:paraId="1089720D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stack[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coloca un cero en la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del dato que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salio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indicando </w:t>
      </w:r>
    </w:p>
    <w:p w14:paraId="03E90E7B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que esa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se ha vaciado.</w:t>
      </w:r>
    </w:p>
    <w:p w14:paraId="1EDD292D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data_out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regresa el dato sacado de la pila.</w:t>
      </w:r>
    </w:p>
    <w:p w14:paraId="2581686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0902FE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668BB3D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</w:t>
      </w:r>
      <w:proofErr w:type="spellEnd"/>
    </w:p>
    <w:p w14:paraId="187F656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imprime los datos actuales en la pila.</w:t>
      </w:r>
    </w:p>
    <w:p w14:paraId="6A60C9A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Parametros</w:t>
      </w:r>
      <w:proofErr w:type="spellEnd"/>
    </w:p>
    <w:p w14:paraId="1E25B55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size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entero el cual tiene el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tamano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la pila</w:t>
      </w:r>
    </w:p>
    <w:p w14:paraId="27AB572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-stack: la pila, de la cual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sevan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 extraer los datos </w:t>
      </w:r>
    </w:p>
    <w:p w14:paraId="733B26A4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3F46599D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141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printStack</w:t>
      </w:r>
      <w:proofErr w:type="spellEnd"/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size, 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 stack)</w:t>
      </w:r>
    </w:p>
    <w:p w14:paraId="08E8B594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628AA490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 = </w:t>
      </w:r>
      <w:r w:rsidRPr="005141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 i &lt; size; i++)</w:t>
      </w:r>
    </w:p>
    <w:p w14:paraId="7BD8122F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</w:t>
      </w:r>
      <w:r w:rsidRPr="005141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141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"|_%c_|</w:t>
      </w:r>
      <w:r w:rsidRPr="00514173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5141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stack[i]);</w:t>
      </w:r>
    </w:p>
    <w:p w14:paraId="2B3E882A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8FA8D19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5F03C9C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</w:t>
      </w:r>
      <w:proofErr w:type="spellEnd"/>
    </w:p>
    <w:p w14:paraId="2F5FCA81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verifica un arreglo si son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palindromes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con la ayuda de pila.</w:t>
      </w:r>
    </w:p>
    <w:p w14:paraId="08E8851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gram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Primeramente</w:t>
      </w:r>
      <w:proofErr w:type="gram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arreglo se carga en la pila (LIFO) y se van comparando</w:t>
      </w:r>
    </w:p>
    <w:p w14:paraId="5B468F1B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los caracteres de la pila y del arreglo, si todos coinciden, quiere decir</w:t>
      </w:r>
    </w:p>
    <w:p w14:paraId="3CECF12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que la palabra es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palindrome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y se retorna un valor de 1, caso contrario se</w:t>
      </w:r>
    </w:p>
    <w:p w14:paraId="68EC1FA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devuelve un -1 indicando que la palabra o frase no es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palindrome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45887775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Parametros</w:t>
      </w:r>
      <w:proofErr w:type="spellEnd"/>
    </w:p>
    <w:p w14:paraId="1F5B992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-array: arreglo que contiene la palabra o frase que se quiere verificar si</w:t>
      </w:r>
    </w:p>
    <w:p w14:paraId="180F11E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es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palindromo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o no. </w:t>
      </w:r>
    </w:p>
    <w:p w14:paraId="152DE51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1CBA82F7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F1D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palindrome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D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 array)</w:t>
      </w:r>
    </w:p>
    <w:p w14:paraId="3A3F0EE1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02A9CB7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stack[</w:t>
      </w:r>
      <w:r w:rsidRPr="005141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], </w:t>
      </w:r>
      <w:proofErr w:type="spellStart"/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DCADD31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index=</w:t>
      </w:r>
      <w:r w:rsidRPr="0051417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0A9469E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array,stack</w:t>
      </w:r>
      <w:proofErr w:type="spellEnd"/>
      <w:proofErr w:type="gram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se realiza un push del arreglo.</w:t>
      </w:r>
    </w:p>
    <w:p w14:paraId="7AB0B416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puts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1417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"STACK"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7F9AE05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514173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(index &lt;= </w:t>
      </w:r>
      <w:proofErr w:type="spellStart"/>
      <w:r w:rsidRPr="00514173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proofErr w:type="spellEnd"/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(array))</w:t>
      </w:r>
    </w:p>
    <w:p w14:paraId="7095E3BC" w14:textId="77777777" w:rsidR="00CF1DE5" w:rsidRPr="00514173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{</w:t>
      </w:r>
    </w:p>
    <w:p w14:paraId="414E8F0B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417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printStack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(array),stack);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impresion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del stack con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datos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actualizados</w:t>
      </w:r>
      <w:proofErr w:type="spellEnd"/>
    </w:p>
    <w:p w14:paraId="7DD27AA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(index &lt;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(array))</w:t>
      </w:r>
    </w:p>
    <w:p w14:paraId="0EB73FF8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71DB9AE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==&gt;Actualizado&lt;==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68FE9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letra = </w:t>
      </w:r>
      <w:proofErr w:type="gram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stack, 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letra contiene el dato de cuando se realiza un pop.</w:t>
      </w:r>
    </w:p>
    <w:p w14:paraId="68FC7B90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"Dato que </w:t>
      </w:r>
      <w:proofErr w:type="spellStart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salio</w:t>
      </w:r>
      <w:proofErr w:type="spellEnd"/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[%c]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letra);</w:t>
      </w:r>
    </w:p>
    <w:p w14:paraId="391D3BCC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el dato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extraido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la pila no coincide con el dato del arreglo</w:t>
      </w:r>
    </w:p>
    <w:p w14:paraId="318BDDF2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     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entonces se devuelve un -1 indicando que la palabra no es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palindrome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5DCE68C6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toupper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!=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toupper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(array[index])) </w:t>
      </w:r>
    </w:p>
    <w:p w14:paraId="5296684B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F2BE274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proofErr w:type="spellStart"/>
      <w:r w:rsidRPr="00CF1DE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"[%c] es diferente de [%c]</w:t>
      </w:r>
      <w:r w:rsidRPr="00CF1DE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F1D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letra, array[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019B7AD9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    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C4904D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}       </w:t>
      </w:r>
    </w:p>
    <w:p w14:paraId="43E0C007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gram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proofErr w:type="gram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20339A9F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gramStart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CF1DE5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gramEnd"/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F1DE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si al recorrer todo el arreglo y las letras coinciden, entonces la palabra en </w:t>
      </w:r>
      <w:proofErr w:type="spellStart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palindrome</w:t>
      </w:r>
      <w:proofErr w:type="spellEnd"/>
      <w:r w:rsidRPr="00CF1DE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76BF8393" w14:textId="77777777" w:rsidR="00CF1DE5" w:rsidRPr="00CF1DE5" w:rsidRDefault="00CF1DE5" w:rsidP="00CF1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1D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15DC4FA" w14:textId="5F10631F" w:rsidR="00D6196B" w:rsidRPr="00D6196B" w:rsidRDefault="00D6196B" w:rsidP="00D61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5A69B0" w14:textId="205A71CA" w:rsidR="00D6196B" w:rsidRDefault="00D6196B" w:rsidP="00D6196B">
      <w:pPr>
        <w:jc w:val="both"/>
        <w:rPr>
          <w:rFonts w:cstheme="minorHAnsi"/>
          <w:sz w:val="36"/>
        </w:rPr>
      </w:pPr>
    </w:p>
    <w:p w14:paraId="510E882A" w14:textId="77777777" w:rsidR="00101BEC" w:rsidRDefault="002E4A0A" w:rsidP="00101BEC">
      <w:pPr>
        <w:jc w:val="both"/>
        <w:rPr>
          <w:rFonts w:ascii="Times New Roman" w:hAnsi="Times New Roman" w:cs="Times New Roman"/>
          <w:b/>
          <w:sz w:val="24"/>
        </w:rPr>
      </w:pPr>
      <w:r w:rsidRPr="00AF2EB6">
        <w:rPr>
          <w:rFonts w:ascii="Times New Roman" w:hAnsi="Times New Roman" w:cs="Times New Roman"/>
          <w:b/>
          <w:sz w:val="24"/>
        </w:rPr>
        <w:t>Desarrollo</w:t>
      </w:r>
    </w:p>
    <w:p w14:paraId="51835D87" w14:textId="7777777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La frase debe empezar a evaluarse después de haber sido capturada.</w:t>
      </w:r>
    </w:p>
    <w:p w14:paraId="5138015B" w14:textId="4AF59B0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El programa debe mostrar el estado de la(s) pila(s) durante el proceso de</w:t>
      </w:r>
      <w:r w:rsidR="002D6308" w:rsidRPr="00F43EE8">
        <w:rPr>
          <w:rFonts w:ascii="Times New Roman" w:hAnsi="Times New Roman" w:cs="Times New Roman"/>
          <w:sz w:val="24"/>
          <w:szCs w:val="24"/>
        </w:rPr>
        <w:t xml:space="preserve"> </w:t>
      </w:r>
      <w:r w:rsidRPr="00F43EE8">
        <w:rPr>
          <w:rFonts w:ascii="Times New Roman" w:hAnsi="Times New Roman" w:cs="Times New Roman"/>
          <w:sz w:val="24"/>
          <w:szCs w:val="24"/>
        </w:rPr>
        <w:t xml:space="preserve">evaluación de cada </w:t>
      </w:r>
      <w:r w:rsidR="00F43EE8" w:rsidRPr="00F43EE8">
        <w:rPr>
          <w:rFonts w:ascii="Times New Roman" w:hAnsi="Times New Roman" w:cs="Times New Roman"/>
          <w:sz w:val="24"/>
          <w:szCs w:val="24"/>
        </w:rPr>
        <w:t>carácter</w:t>
      </w:r>
      <w:r w:rsidRPr="00F43EE8">
        <w:rPr>
          <w:rFonts w:ascii="Times New Roman" w:hAnsi="Times New Roman" w:cs="Times New Roman"/>
          <w:sz w:val="24"/>
          <w:szCs w:val="24"/>
        </w:rPr>
        <w:t xml:space="preserve"> de la expresión.</w:t>
      </w:r>
    </w:p>
    <w:p w14:paraId="26A47FA6" w14:textId="7777777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El programa debe presentar cada pareja de caracteres que se esté comparando</w:t>
      </w:r>
      <w:r w:rsidR="002D6308" w:rsidRPr="00F43EE8">
        <w:rPr>
          <w:rFonts w:ascii="Times New Roman" w:hAnsi="Times New Roman" w:cs="Times New Roman"/>
          <w:sz w:val="24"/>
          <w:szCs w:val="24"/>
        </w:rPr>
        <w:t xml:space="preserve"> </w:t>
      </w:r>
      <w:r w:rsidRPr="00F43EE8">
        <w:rPr>
          <w:rFonts w:ascii="Times New Roman" w:hAnsi="Times New Roman" w:cs="Times New Roman"/>
          <w:sz w:val="24"/>
          <w:szCs w:val="24"/>
        </w:rPr>
        <w:t>durante el proceso de evaluación de la expresión.</w:t>
      </w:r>
    </w:p>
    <w:p w14:paraId="7BAD5E3D" w14:textId="7777777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El tamaño máximo de la expresión será preestablecido por el programador, pero</w:t>
      </w:r>
      <w:r w:rsidR="00AE2060" w:rsidRPr="00F43EE8">
        <w:rPr>
          <w:rFonts w:ascii="Times New Roman" w:hAnsi="Times New Roman" w:cs="Times New Roman"/>
          <w:sz w:val="24"/>
          <w:szCs w:val="24"/>
        </w:rPr>
        <w:t xml:space="preserve"> </w:t>
      </w:r>
      <w:r w:rsidRPr="00F43EE8">
        <w:rPr>
          <w:rFonts w:ascii="Times New Roman" w:hAnsi="Times New Roman" w:cs="Times New Roman"/>
          <w:sz w:val="24"/>
          <w:szCs w:val="24"/>
        </w:rPr>
        <w:t>el usuario podrá introducir expresiones de menor tamaño.</w:t>
      </w:r>
    </w:p>
    <w:p w14:paraId="46F00B5C" w14:textId="7777777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El lenguaje de programación a utilizar es libre, C o Java.</w:t>
      </w:r>
    </w:p>
    <w:p w14:paraId="270F6A6E" w14:textId="7777777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El programa debe repetirse N veces, hasta que el usuario elija la opción de salida.</w:t>
      </w:r>
    </w:p>
    <w:p w14:paraId="155F6BA2" w14:textId="7777777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Deben eliminarse los espacios de las frases.</w:t>
      </w:r>
    </w:p>
    <w:p w14:paraId="66F697DD" w14:textId="77777777" w:rsidR="00F43EE8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Las expresiones deben tener al menos un carácter.</w:t>
      </w:r>
    </w:p>
    <w:p w14:paraId="1B5FC8C7" w14:textId="0531EA4F" w:rsidR="0022727F" w:rsidRPr="00F43EE8" w:rsidRDefault="0022727F" w:rsidP="00F43E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43EE8">
        <w:rPr>
          <w:rFonts w:ascii="Times New Roman" w:hAnsi="Times New Roman" w:cs="Times New Roman"/>
          <w:sz w:val="24"/>
          <w:szCs w:val="24"/>
        </w:rPr>
        <w:t>La interfaz del programa debe estar bien organizada.</w:t>
      </w:r>
    </w:p>
    <w:p w14:paraId="68AEF56A" w14:textId="77777777" w:rsidR="002E5554" w:rsidRDefault="002E55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736DE8E" w14:textId="50F88263" w:rsidR="002E4A0A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 w:rsidRPr="00AF2EB6">
        <w:rPr>
          <w:rFonts w:ascii="Times New Roman" w:hAnsi="Times New Roman" w:cs="Times New Roman"/>
          <w:b/>
          <w:sz w:val="24"/>
        </w:rPr>
        <w:lastRenderedPageBreak/>
        <w:t>Evidencia</w:t>
      </w:r>
      <w:r w:rsidR="00F43EE8">
        <w:rPr>
          <w:rFonts w:ascii="Times New Roman" w:hAnsi="Times New Roman" w:cs="Times New Roman"/>
          <w:b/>
          <w:sz w:val="24"/>
        </w:rPr>
        <w:t xml:space="preserve"> de ejecución </w:t>
      </w:r>
    </w:p>
    <w:p w14:paraId="26D5B887" w14:textId="48EC3337" w:rsidR="00F43EE8" w:rsidRDefault="00F43EE8" w:rsidP="00F43E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 palíndromo</w:t>
      </w:r>
    </w:p>
    <w:p w14:paraId="28759561" w14:textId="22965B76" w:rsidR="003E6B54" w:rsidRDefault="003E6B54" w:rsidP="003E6B54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236AD0E" wp14:editId="2E479B3D">
            <wp:extent cx="2568566" cy="6016916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383" cy="60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7DB1C" wp14:editId="27781375">
            <wp:extent cx="1752279" cy="60228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788" cy="60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F8259" wp14:editId="4AC74243">
            <wp:extent cx="3369608" cy="499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326" cy="5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7B52" w14:textId="77777777" w:rsidR="003E6B54" w:rsidRDefault="003E6B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12D3038" w14:textId="0DC22906" w:rsidR="003E6B54" w:rsidRDefault="00F43EE8" w:rsidP="003E6B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No es palíndromo</w:t>
      </w:r>
    </w:p>
    <w:p w14:paraId="16927B61" w14:textId="77777777" w:rsidR="0031782D" w:rsidRDefault="003E6B54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14A26A2" wp14:editId="6FB3F3E6">
            <wp:extent cx="2519916" cy="3225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898" cy="32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3BB" w14:textId="07064505" w:rsidR="003E6B54" w:rsidRPr="003E6B54" w:rsidRDefault="0031782D" w:rsidP="003E6B5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3E91DA5" wp14:editId="7523C423">
            <wp:extent cx="2530549" cy="3234613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493" cy="32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C3C6" w14:textId="77777777" w:rsidR="0031782D" w:rsidRDefault="0031782D">
      <w:pPr>
        <w:rPr>
          <w:rFonts w:ascii="Symbol" w:hAnsi="Symbol" w:cs="Times New Roman"/>
          <w:sz w:val="24"/>
          <w:highlight w:val="lightGray"/>
        </w:rPr>
      </w:pPr>
      <w:r>
        <w:rPr>
          <w:rFonts w:ascii="Symbol" w:hAnsi="Symbol" w:cs="Times New Roman"/>
          <w:sz w:val="24"/>
          <w:highlight w:val="lightGray"/>
        </w:rPr>
        <w:br w:type="page"/>
      </w:r>
    </w:p>
    <w:p w14:paraId="7858E305" w14:textId="54D722AA" w:rsidR="00F43EE8" w:rsidRPr="0031782D" w:rsidRDefault="00F43EE8" w:rsidP="0031782D">
      <w:pPr>
        <w:ind w:left="360"/>
        <w:jc w:val="both"/>
        <w:rPr>
          <w:rFonts w:ascii="Times New Roman" w:hAnsi="Times New Roman" w:cs="Times New Roman"/>
          <w:b/>
          <w:sz w:val="24"/>
        </w:rPr>
      </w:pPr>
      <w:r w:rsidRPr="0031782D">
        <w:rPr>
          <w:rFonts w:ascii="Times New Roman" w:hAnsi="Times New Roman" w:cs="Times New Roman"/>
          <w:b/>
          <w:sz w:val="24"/>
        </w:rPr>
        <w:lastRenderedPageBreak/>
        <w:t xml:space="preserve">Algunos caracteres son iguales </w:t>
      </w:r>
    </w:p>
    <w:p w14:paraId="79F24013" w14:textId="77777777" w:rsidR="003E6B54" w:rsidRDefault="003E6B54" w:rsidP="003E6B54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EE09EAF" w14:textId="5E69B4FF" w:rsidR="003E6B54" w:rsidRPr="00F43EE8" w:rsidRDefault="003E6B54" w:rsidP="003E6B54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1F3D41" wp14:editId="5A51A2A0">
            <wp:extent cx="2994253" cy="59986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815" cy="60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DD412" wp14:editId="545D903A">
            <wp:extent cx="1704975" cy="600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87CF" wp14:editId="24497039">
            <wp:extent cx="2963671" cy="414670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544" cy="42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3EA4" w14:textId="77777777" w:rsidR="0031782D" w:rsidRDefault="003178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0982383" w14:textId="44E4E3AF" w:rsidR="002E4A0A" w:rsidRDefault="002E4A0A" w:rsidP="00D6196B">
      <w:pPr>
        <w:jc w:val="both"/>
        <w:rPr>
          <w:rFonts w:ascii="Times New Roman" w:hAnsi="Times New Roman" w:cs="Times New Roman"/>
          <w:b/>
          <w:sz w:val="24"/>
        </w:rPr>
      </w:pPr>
      <w:r w:rsidRPr="00AF2EB6">
        <w:rPr>
          <w:rFonts w:ascii="Times New Roman" w:hAnsi="Times New Roman" w:cs="Times New Roman"/>
          <w:b/>
          <w:sz w:val="24"/>
        </w:rPr>
        <w:lastRenderedPageBreak/>
        <w:t>Conclusión</w:t>
      </w:r>
    </w:p>
    <w:p w14:paraId="1BFF7CB4" w14:textId="36059C7B" w:rsidR="0031782D" w:rsidRDefault="0031782D" w:rsidP="00D619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 la </w:t>
      </w:r>
      <w:r w:rsidR="00DA68DC">
        <w:rPr>
          <w:rFonts w:ascii="Times New Roman" w:hAnsi="Times New Roman" w:cs="Times New Roman"/>
          <w:sz w:val="24"/>
        </w:rPr>
        <w:t>realización</w:t>
      </w:r>
      <w:r>
        <w:rPr>
          <w:rFonts w:ascii="Times New Roman" w:hAnsi="Times New Roman" w:cs="Times New Roman"/>
          <w:sz w:val="24"/>
        </w:rPr>
        <w:t xml:space="preserve"> de la </w:t>
      </w:r>
      <w:r w:rsidR="00514173">
        <w:rPr>
          <w:rFonts w:ascii="Times New Roman" w:hAnsi="Times New Roman" w:cs="Times New Roman"/>
          <w:sz w:val="24"/>
        </w:rPr>
        <w:t>práctica</w:t>
      </w:r>
      <w:r>
        <w:rPr>
          <w:rFonts w:ascii="Times New Roman" w:hAnsi="Times New Roman" w:cs="Times New Roman"/>
          <w:sz w:val="24"/>
        </w:rPr>
        <w:t xml:space="preserve"> se pudo observar de </w:t>
      </w:r>
      <w:r w:rsidR="00DA68DC">
        <w:rPr>
          <w:rFonts w:ascii="Times New Roman" w:hAnsi="Times New Roman" w:cs="Times New Roman"/>
          <w:sz w:val="24"/>
        </w:rPr>
        <w:t>qué</w:t>
      </w:r>
      <w:r>
        <w:rPr>
          <w:rFonts w:ascii="Times New Roman" w:hAnsi="Times New Roman" w:cs="Times New Roman"/>
          <w:sz w:val="24"/>
        </w:rPr>
        <w:t xml:space="preserve"> manera funciona la pila. Nos ayuda a comprender mejor en </w:t>
      </w:r>
      <w:r w:rsidR="00514173">
        <w:rPr>
          <w:rFonts w:ascii="Times New Roman" w:hAnsi="Times New Roman" w:cs="Times New Roman"/>
          <w:sz w:val="24"/>
        </w:rPr>
        <w:t>cómo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="00514173">
        <w:rPr>
          <w:rFonts w:ascii="Times New Roman" w:hAnsi="Times New Roman" w:cs="Times New Roman"/>
          <w:sz w:val="24"/>
        </w:rPr>
        <w:t>está</w:t>
      </w:r>
      <w:r>
        <w:rPr>
          <w:rFonts w:ascii="Times New Roman" w:hAnsi="Times New Roman" w:cs="Times New Roman"/>
          <w:sz w:val="24"/>
        </w:rPr>
        <w:t xml:space="preserve"> estructurada. Con el ejercicio pudimos ver una de las </w:t>
      </w:r>
      <w:r w:rsidR="00DA68DC">
        <w:rPr>
          <w:rFonts w:ascii="Times New Roman" w:hAnsi="Times New Roman" w:cs="Times New Roman"/>
          <w:sz w:val="24"/>
        </w:rPr>
        <w:t>muchas</w:t>
      </w:r>
      <w:r>
        <w:rPr>
          <w:rFonts w:ascii="Times New Roman" w:hAnsi="Times New Roman" w:cs="Times New Roman"/>
          <w:sz w:val="24"/>
        </w:rPr>
        <w:t xml:space="preserve"> aplicaciones que se pueden hacer con la pila.</w:t>
      </w:r>
      <w:r w:rsidR="00DA68DC">
        <w:rPr>
          <w:rFonts w:ascii="Times New Roman" w:hAnsi="Times New Roman" w:cs="Times New Roman"/>
          <w:sz w:val="24"/>
        </w:rPr>
        <w:t xml:space="preserve"> </w:t>
      </w:r>
    </w:p>
    <w:p w14:paraId="4DCC374F" w14:textId="08243C4C" w:rsidR="003114D5" w:rsidRPr="0031782D" w:rsidRDefault="00DA68DC" w:rsidP="00D619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Entre </w:t>
      </w:r>
      <w:r w:rsidR="00514173">
        <w:rPr>
          <w:rFonts w:ascii="Times New Roman" w:hAnsi="Times New Roman" w:cs="Times New Roman"/>
          <w:sz w:val="24"/>
        </w:rPr>
        <w:t>más</w:t>
      </w:r>
      <w:r>
        <w:rPr>
          <w:rFonts w:ascii="Times New Roman" w:hAnsi="Times New Roman" w:cs="Times New Roman"/>
          <w:sz w:val="24"/>
        </w:rPr>
        <w:t xml:space="preserve"> grande fuera la palabra, mayor es el crecimiento del tiempo de ejecución. Y si las letras se repiten, parece ser que el tiempo de ejecución es menor. </w:t>
      </w:r>
      <w:r w:rsidR="003114D5">
        <w:rPr>
          <w:rFonts w:ascii="Times New Roman" w:hAnsi="Times New Roman" w:cs="Times New Roman"/>
          <w:sz w:val="24"/>
        </w:rPr>
        <w:t xml:space="preserve">Por otra parte, cuando la palabra no es palíndroma el tiempo de ejecución es mucho menor, porque el programa se trunca y ya no sigue la ejecución. </w:t>
      </w:r>
    </w:p>
    <w:p w14:paraId="19F0CAAC" w14:textId="1981F366" w:rsidR="002E4A0A" w:rsidRPr="00514173" w:rsidRDefault="002E4A0A" w:rsidP="00D6196B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514173">
        <w:rPr>
          <w:rFonts w:ascii="Times New Roman" w:hAnsi="Times New Roman" w:cs="Times New Roman"/>
          <w:b/>
          <w:sz w:val="24"/>
          <w:lang w:val="en-US"/>
        </w:rPr>
        <w:t>Bibliografía</w:t>
      </w:r>
      <w:proofErr w:type="spellEnd"/>
    </w:p>
    <w:p w14:paraId="2963578A" w14:textId="3AB23039" w:rsidR="00144288" w:rsidRPr="00144288" w:rsidRDefault="00144288" w:rsidP="00D6196B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144288">
        <w:rPr>
          <w:rFonts w:ascii="Times New Roman" w:hAnsi="Times New Roman" w:cs="Times New Roman"/>
          <w:sz w:val="24"/>
          <w:lang w:val="en-US"/>
        </w:rPr>
        <w:t>Donal</w:t>
      </w:r>
      <w:proofErr w:type="spellEnd"/>
      <w:r w:rsidRPr="00144288">
        <w:rPr>
          <w:rFonts w:ascii="Times New Roman" w:hAnsi="Times New Roman" w:cs="Times New Roman"/>
          <w:sz w:val="24"/>
          <w:lang w:val="en-US"/>
        </w:rPr>
        <w:t xml:space="preserve"> E. Knuth (1997). </w:t>
      </w:r>
      <w:r w:rsidRPr="00144288">
        <w:rPr>
          <w:rFonts w:ascii="Times New Roman" w:hAnsi="Times New Roman" w:cs="Times New Roman"/>
          <w:i/>
          <w:sz w:val="24"/>
          <w:lang w:val="en-US"/>
        </w:rPr>
        <w:t>The Art of Computer Programming Volume 1. Fundamental Algorithms.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Massachusetts: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144288">
        <w:rPr>
          <w:rFonts w:ascii="Times New Roman" w:hAnsi="Times New Roman" w:cs="Times New Roman"/>
          <w:sz w:val="24"/>
          <w:lang w:val="en-US"/>
        </w:rPr>
        <w:t>Addison-Wesley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144288">
        <w:rPr>
          <w:rFonts w:ascii="Times New Roman" w:hAnsi="Times New Roman" w:cs="Times New Roman"/>
          <w:i/>
          <w:sz w:val="24"/>
          <w:lang w:val="en-US"/>
        </w:rPr>
        <w:t xml:space="preserve"> </w:t>
      </w:r>
    </w:p>
    <w:p w14:paraId="63123734" w14:textId="77777777" w:rsidR="003114D5" w:rsidRPr="00144288" w:rsidRDefault="003114D5" w:rsidP="00D6196B">
      <w:pPr>
        <w:jc w:val="both"/>
        <w:rPr>
          <w:rFonts w:cstheme="minorHAnsi"/>
          <w:sz w:val="36"/>
          <w:lang w:val="en-US"/>
        </w:rPr>
      </w:pPr>
    </w:p>
    <w:sectPr w:rsidR="003114D5" w:rsidRPr="0014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6BF"/>
    <w:multiLevelType w:val="hybridMultilevel"/>
    <w:tmpl w:val="AD401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025"/>
    <w:multiLevelType w:val="hybridMultilevel"/>
    <w:tmpl w:val="20E67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36BB8"/>
    <w:multiLevelType w:val="hybridMultilevel"/>
    <w:tmpl w:val="A132A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1D"/>
    <w:rsid w:val="00101BEC"/>
    <w:rsid w:val="00126D6D"/>
    <w:rsid w:val="00144288"/>
    <w:rsid w:val="00202B6D"/>
    <w:rsid w:val="0022727F"/>
    <w:rsid w:val="002D6308"/>
    <w:rsid w:val="002E4A0A"/>
    <w:rsid w:val="002E5554"/>
    <w:rsid w:val="003114D5"/>
    <w:rsid w:val="0031767B"/>
    <w:rsid w:val="0031782D"/>
    <w:rsid w:val="003E6B54"/>
    <w:rsid w:val="004D1BF1"/>
    <w:rsid w:val="004E48EF"/>
    <w:rsid w:val="00514173"/>
    <w:rsid w:val="00617D71"/>
    <w:rsid w:val="006C2F77"/>
    <w:rsid w:val="008C71C4"/>
    <w:rsid w:val="008D3351"/>
    <w:rsid w:val="00A20845"/>
    <w:rsid w:val="00A41E23"/>
    <w:rsid w:val="00A53111"/>
    <w:rsid w:val="00A768DE"/>
    <w:rsid w:val="00AE2060"/>
    <w:rsid w:val="00AF2EB6"/>
    <w:rsid w:val="00B35160"/>
    <w:rsid w:val="00B8531D"/>
    <w:rsid w:val="00BA6874"/>
    <w:rsid w:val="00C240BF"/>
    <w:rsid w:val="00C33565"/>
    <w:rsid w:val="00CF1DE5"/>
    <w:rsid w:val="00D6196B"/>
    <w:rsid w:val="00D91195"/>
    <w:rsid w:val="00DA68DC"/>
    <w:rsid w:val="00DD6CB0"/>
    <w:rsid w:val="00DE28A5"/>
    <w:rsid w:val="00F4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56C0"/>
  <w15:chartTrackingRefBased/>
  <w15:docId w15:val="{EEA46AE6-6D1B-4994-A579-EF61B3E8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B54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111</TotalTime>
  <Pages>1</Pages>
  <Words>1272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27</cp:revision>
  <cp:lastPrinted>2019-03-28T05:34:00Z</cp:lastPrinted>
  <dcterms:created xsi:type="dcterms:W3CDTF">2019-03-27T15:21:00Z</dcterms:created>
  <dcterms:modified xsi:type="dcterms:W3CDTF">2019-04-05T00:20:00Z</dcterms:modified>
</cp:coreProperties>
</file>